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7E6E6" w:themeColor="background2"/>
  <w:body>
    <w:p w14:paraId="6F4F787A" w14:textId="001EA4E2" w:rsidR="00D74E3E" w:rsidRDefault="00E470E2" w:rsidP="003D4DBD">
      <w:pPr>
        <w:pStyle w:val="TitrePrincipal"/>
      </w:pPr>
      <w:r w:rsidRPr="00E470E2"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6FD68F1A" wp14:editId="153CBB5B">
                <wp:simplePos x="0" y="0"/>
                <wp:positionH relativeFrom="page">
                  <wp:align>left</wp:align>
                </wp:positionH>
                <wp:positionV relativeFrom="paragraph">
                  <wp:posOffset>-976900</wp:posOffset>
                </wp:positionV>
                <wp:extent cx="9554210" cy="2308192"/>
                <wp:effectExtent l="0" t="0" r="8890" b="0"/>
                <wp:wrapNone/>
                <wp:docPr id="85" name="Forme libre 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54210" cy="2308192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1B7F1" id="Forme libre 54" o:spid="_x0000_s1026" style="position:absolute;margin-left:0;margin-top:-76.9pt;width:752.3pt;height:181.75pt;z-index:-2516346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" path="m,260c,,,,,,455,,455,,455,,14,,,260,,260xe" fillcolor="#3f1260" stroked="f">
                <v:fill color2="#7128a8" rotate="t" colors="0 #3f1260;.5 #5e1f8d;1 #7128a8" focus="100%" type="gradient"/>
                <v:path arrowok="t" o:connecttype="custom" o:connectlocs="0,2308192;0,0;9554210,0;0,2308192" o:connectangles="0,0,0,0"/>
                <w10:wrap anchorx="page"/>
              </v:shape>
            </w:pict>
          </mc:Fallback>
        </mc:AlternateContent>
      </w:r>
      <w:r w:rsidRPr="00E470E2"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55EC3C8B" wp14:editId="62DB79F5">
                <wp:simplePos x="0" y="0"/>
                <wp:positionH relativeFrom="page">
                  <wp:align>left</wp:align>
                </wp:positionH>
                <wp:positionV relativeFrom="paragraph">
                  <wp:posOffset>-720090</wp:posOffset>
                </wp:positionV>
                <wp:extent cx="7533005" cy="1704975"/>
                <wp:effectExtent l="0" t="0" r="0" b="9525"/>
                <wp:wrapNone/>
                <wp:docPr id="87" name="Forme libre : Forme 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33005" cy="1704975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A63D" id="Forme libre : Forme 14" o:spid="_x0000_s1026" style="position:absolute;margin-left:0;margin-top:-56.7pt;width:593.15pt;height:134.25pt;z-index:-25163264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coordsize="7779656,136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" path="m7779656,1364203l,,7779656,r,1364203xe" fillcolor="#3f1260" stroked="f">
                <v:fill color2="#7128a8" rotate="t" angle="270" colors="0 #3f1260;.5 #5e1f8d;1 #7128a8" focus="100%" type="gradient"/>
                <v:path arrowok="t" o:connecttype="custom" o:connectlocs="7533005,1704975;0,0;7533005,0" o:connectangles="0,0,0"/>
                <w10:wrap anchorx="page"/>
              </v:shape>
            </w:pict>
          </mc:Fallback>
        </mc:AlternateContent>
      </w:r>
      <w:r w:rsidRPr="00E470E2">
        <w:rPr>
          <w:noProof/>
        </w:rPr>
        <mc:AlternateContent>
          <mc:Choice Requires="wps">
            <w:drawing>
              <wp:anchor distT="0" distB="0" distL="114300" distR="114300" simplePos="0" relativeHeight="251658247" behindDoc="1" locked="0" layoutInCell="1" allowOverlap="1" wp14:anchorId="18E2A790" wp14:editId="4A4306F2">
                <wp:simplePos x="0" y="0"/>
                <wp:positionH relativeFrom="page">
                  <wp:align>left</wp:align>
                </wp:positionH>
                <wp:positionV relativeFrom="paragraph">
                  <wp:posOffset>-1004151</wp:posOffset>
                </wp:positionV>
                <wp:extent cx="16131540" cy="2348406"/>
                <wp:effectExtent l="0" t="0" r="3810" b="0"/>
                <wp:wrapNone/>
                <wp:docPr id="86" name="Forme libre 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31540" cy="2348406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dk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DE72" id="Forme libre 55" o:spid="_x0000_s1026" style="position:absolute;margin-left:0;margin-top:-79.05pt;width:1270.2pt;height:184.9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" path="m,260v,-5,,-5,,-5c,114,114,,255,,455,,455,,455,,14,,,260,,260xe" fillcolor="#3f1260" stroked="f">
                <v:fill color2="#7128a8" rotate="t" angle="135" colors="0 #3f1260;.5 #5e1f8d;1 #7128a8" focus="100%" type="gradient"/>
                <v:path arrowok="t" o:connecttype="custom" o:connectlocs="0,2348406;0,2303244;9040753,0;16131540,0;0,2348406" o:connectangles="0,0,0,0,0"/>
                <w10:wrap anchorx="page"/>
              </v:shape>
            </w:pict>
          </mc:Fallback>
        </mc:AlternateContent>
      </w:r>
      <w:bookmarkStart w:id="0" w:name="_Hlk57229273"/>
      <w:bookmarkEnd w:id="0"/>
      <w:r w:rsidR="00E240AB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86E3E45" wp14:editId="08579411">
                <wp:simplePos x="0" y="0"/>
                <wp:positionH relativeFrom="page">
                  <wp:align>left</wp:align>
                </wp:positionH>
                <wp:positionV relativeFrom="paragraph">
                  <wp:posOffset>-746760</wp:posOffset>
                </wp:positionV>
                <wp:extent cx="7547610" cy="10700385"/>
                <wp:effectExtent l="0" t="0" r="15240" b="247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7610" cy="107003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/>
                            </a:gs>
                            <a:gs pos="50000">
                              <a:schemeClr val="tx1">
                                <a:lumMod val="85000"/>
                                <a:lumOff val="15000"/>
                              </a:schemeClr>
                            </a:gs>
                            <a:gs pos="100000">
                              <a:schemeClr val="tx1"/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E205D" id="Rectangle 26" o:spid="_x0000_s1026" style="position:absolute;margin-left:0;margin-top:-58.8pt;width:594.3pt;height:842.55pt;z-index:-2516654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" fillcolor="black [3213]" strokecolor="black [1600]" strokeweight="1pt">
                <v:fill color2="#272727 [2749]" rotate="t" angle="45" focus="50%" type="gradient"/>
                <w10:wrap anchorx="page"/>
              </v:rect>
            </w:pict>
          </mc:Fallback>
        </mc:AlternateContent>
      </w:r>
      <w:r w:rsidR="003B7E48">
        <w:t>133</w:t>
      </w:r>
      <w:r w:rsidR="00EC610A">
        <w:t xml:space="preserve"> – </w:t>
      </w:r>
      <w:r w:rsidR="003B7E48">
        <w:t>Réaliser des applications Web en Session-Handling</w:t>
      </w:r>
    </w:p>
    <w:p w14:paraId="56CDD2CF" w14:textId="77777777" w:rsidR="003D4DBD" w:rsidRDefault="009D0010" w:rsidP="003D4DBD">
      <w:pPr>
        <w:pStyle w:val="TitreSecondaire"/>
        <w:tabs>
          <w:tab w:val="clear" w:pos="4065"/>
        </w:tabs>
      </w:pPr>
      <w:r>
        <w:t>Rapport personn</w:t>
      </w:r>
      <w:r w:rsidR="003D4DBD">
        <w:t>el</w:t>
      </w:r>
    </w:p>
    <w:p w14:paraId="311D3E05" w14:textId="77777777" w:rsidR="00DC204C" w:rsidRDefault="00E93E64" w:rsidP="00DC204C">
      <w:pPr>
        <w:pStyle w:val="Titreauteur"/>
      </w:pPr>
      <w:r>
        <w:t>Pochon Marius</w:t>
      </w:r>
    </w:p>
    <w:p w14:paraId="49E11218" w14:textId="77777777" w:rsidR="00DC204C" w:rsidRDefault="00DC204C" w:rsidP="00BB6A9A">
      <w:pPr>
        <w:pStyle w:val="Titreversion"/>
      </w:pPr>
      <w:r>
        <w:t xml:space="preserve">Date de création : </w:t>
      </w:r>
      <w:r>
        <w:fldChar w:fldCharType="begin"/>
      </w:r>
      <w:r>
        <w:instrText xml:space="preserve"> CREATEDATE  \@ "dd.MM.yyyy"  \* MERGEFORMAT </w:instrText>
      </w:r>
      <w:r>
        <w:fldChar w:fldCharType="separate"/>
      </w:r>
      <w:r w:rsidR="003B7E48">
        <w:rPr>
          <w:noProof/>
        </w:rPr>
        <w:t>18.03.2025</w:t>
      </w:r>
      <w:r>
        <w:fldChar w:fldCharType="end"/>
      </w:r>
      <w:r>
        <w:br/>
        <w:t>Version 1</w:t>
      </w:r>
      <w:r w:rsidRPr="00AF4FBC">
        <w:t xml:space="preserve"> du</w:t>
      </w:r>
      <w:r w:rsidR="00EA4987" w:rsidRPr="00EA4987">
        <w:t xml:space="preserve"> </w:t>
      </w:r>
      <w:sdt>
        <w:sdtPr>
          <w:id w:val="-953101562"/>
          <w:placeholder>
            <w:docPart w:val="1633893F9A244A3FB87A0A8D896A5923"/>
          </w:placeholder>
          <w:date w:fullDate="2021-05-19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554BE5">
            <w:t>19</w:t>
          </w:r>
          <w:r w:rsidR="00EA4987">
            <w:t>.0</w:t>
          </w:r>
          <w:r w:rsidR="00554BE5">
            <w:t>5</w:t>
          </w:r>
          <w:r w:rsidR="00EA4987">
            <w:t>.2021</w:t>
          </w:r>
        </w:sdtContent>
      </w:sdt>
      <w:r w:rsidRPr="00AF4FBC">
        <w:t xml:space="preserve"> </w:t>
      </w:r>
    </w:p>
    <w:p w14:paraId="5A7FF91C" w14:textId="77777777" w:rsidR="00BB6A9A" w:rsidRDefault="009D3CD0" w:rsidP="0012440F">
      <w:pPr>
        <w:pStyle w:val="TitreDateModule"/>
      </w:pPr>
      <w:r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8245" behindDoc="1" locked="1" layoutInCell="1" allowOverlap="1" wp14:anchorId="22D81017" wp14:editId="55EE19DF">
                <wp:simplePos x="0" y="0"/>
                <wp:positionH relativeFrom="margin">
                  <wp:posOffset>-683895</wp:posOffset>
                </wp:positionH>
                <wp:positionV relativeFrom="margin">
                  <wp:posOffset>3305810</wp:posOffset>
                </wp:positionV>
                <wp:extent cx="7546975" cy="6666230"/>
                <wp:effectExtent l="0" t="0" r="0" b="1270"/>
                <wp:wrapNone/>
                <wp:docPr id="68" name="Groupe 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6975" cy="6666230"/>
                          <a:chOff x="-2343508" y="0"/>
                          <a:chExt cx="10538117" cy="10506065"/>
                        </a:xfrm>
                      </wpg:grpSpPr>
                      <wpg:grpSp>
                        <wpg:cNvPr id="69" name="Groupe 6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-2343508" y="6446666"/>
                            <a:ext cx="10538117" cy="4059399"/>
                            <a:chOff x="-2380749" y="549456"/>
                            <a:chExt cx="11219558" cy="4346108"/>
                          </a:xfrm>
                        </wpg:grpSpPr>
                        <wps:wsp>
                          <wps:cNvPr id="70" name="Forme libre 54"/>
                          <wps:cNvSpPr>
                            <a:spLocks/>
                          </wps:cNvSpPr>
                          <wps:spPr bwMode="auto">
                            <a:xfrm rot="10800000">
                              <a:off x="-2360459" y="972541"/>
                              <a:ext cx="11178640" cy="3923023"/>
                            </a:xfrm>
                            <a:custGeom>
                              <a:avLst/>
                              <a:gdLst>
                                <a:gd name="T0" fmla="*/ 0 w 455"/>
                                <a:gd name="T1" fmla="*/ 260 h 260"/>
                                <a:gd name="T2" fmla="*/ 0 w 455"/>
                                <a:gd name="T3" fmla="*/ 0 h 260"/>
                                <a:gd name="T4" fmla="*/ 455 w 455"/>
                                <a:gd name="T5" fmla="*/ 0 h 260"/>
                                <a:gd name="T6" fmla="*/ 0 w 455"/>
                                <a:gd name="T7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55" h="260">
                                  <a:moveTo>
                                    <a:pt x="0" y="260"/>
                                  </a:moveTo>
                                  <a:cubicBezTo>
                                    <a:pt x="0" y="0"/>
                                    <a:pt x="0" y="0"/>
                                    <a:pt x="0" y="0"/>
                                  </a:cubicBezTo>
                                  <a:cubicBezTo>
                                    <a:pt x="455" y="0"/>
                                    <a:pt x="455" y="0"/>
                                    <a:pt x="455" y="0"/>
                                  </a:cubicBezTo>
                                  <a:cubicBezTo>
                                    <a:pt x="14" y="0"/>
                                    <a:pt x="0" y="260"/>
                                    <a:pt x="0" y="26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030A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7030A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7030A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1" name="Forme libre 55"/>
                          <wps:cNvSpPr>
                            <a:spLocks/>
                          </wps:cNvSpPr>
                          <wps:spPr bwMode="auto">
                            <a:xfrm rot="10800000">
                              <a:off x="-2380749" y="549456"/>
                              <a:ext cx="11198928" cy="4346105"/>
                            </a:xfrm>
                            <a:custGeom>
                              <a:avLst/>
                              <a:gdLst>
                                <a:gd name="T0" fmla="*/ 0 w 455"/>
                                <a:gd name="T1" fmla="*/ 260 h 260"/>
                                <a:gd name="T2" fmla="*/ 0 w 455"/>
                                <a:gd name="T3" fmla="*/ 255 h 260"/>
                                <a:gd name="T4" fmla="*/ 255 w 455"/>
                                <a:gd name="T5" fmla="*/ 0 h 260"/>
                                <a:gd name="T6" fmla="*/ 455 w 455"/>
                                <a:gd name="T7" fmla="*/ 0 h 260"/>
                                <a:gd name="T8" fmla="*/ 0 w 455"/>
                                <a:gd name="T9" fmla="*/ 260 h 2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55" h="260">
                                  <a:moveTo>
                                    <a:pt x="0" y="260"/>
                                  </a:moveTo>
                                  <a:cubicBezTo>
                                    <a:pt x="0" y="255"/>
                                    <a:pt x="0" y="255"/>
                                    <a:pt x="0" y="255"/>
                                  </a:cubicBezTo>
                                  <a:cubicBezTo>
                                    <a:pt x="0" y="114"/>
                                    <a:pt x="114" y="0"/>
                                    <a:pt x="255" y="0"/>
                                  </a:cubicBezTo>
                                  <a:cubicBezTo>
                                    <a:pt x="455" y="0"/>
                                    <a:pt x="455" y="0"/>
                                    <a:pt x="455" y="0"/>
                                  </a:cubicBezTo>
                                  <a:cubicBezTo>
                                    <a:pt x="14" y="0"/>
                                    <a:pt x="0" y="260"/>
                                    <a:pt x="0" y="260"/>
                                  </a:cubicBez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030A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7030A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7030A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lin ang="189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2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Forme libre : Forme 14"/>
                          <wps:cNvSpPr>
                            <a:spLocks/>
                          </wps:cNvSpPr>
                          <wps:spPr bwMode="auto">
                            <a:xfrm rot="10800000">
                              <a:off x="-2360459" y="2834756"/>
                              <a:ext cx="11199268" cy="2026414"/>
                            </a:xfrm>
                            <a:custGeom>
                              <a:avLst/>
                              <a:gdLst>
                                <a:gd name="connsiteX0" fmla="*/ 7779656 w 7779656"/>
                                <a:gd name="connsiteY0" fmla="*/ 1364203 h 1364203"/>
                                <a:gd name="connsiteX1" fmla="*/ 0 w 7779656"/>
                                <a:gd name="connsiteY1" fmla="*/ 0 h 1364203"/>
                                <a:gd name="connsiteX2" fmla="*/ 7779656 w 7779656"/>
                                <a:gd name="connsiteY2" fmla="*/ 0 h 13642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7779656" h="1364203">
                                  <a:moveTo>
                                    <a:pt x="7779656" y="1364203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779656" y="0"/>
                                  </a:lnTo>
                                  <a:close/>
                                </a:path>
                              </a:pathLst>
                            </a:custGeom>
                            <a:gradFill flip="none" rotWithShape="1">
                              <a:gsLst>
                                <a:gs pos="0">
                                  <a:srgbClr val="7030A0">
                                    <a:shade val="30000"/>
                                    <a:satMod val="115000"/>
                                  </a:srgbClr>
                                </a:gs>
                                <a:gs pos="50000">
                                  <a:srgbClr val="7030A0">
                                    <a:shade val="67500"/>
                                    <a:satMod val="115000"/>
                                  </a:srgbClr>
                                </a:gs>
                                <a:gs pos="100000">
                                  <a:srgbClr val="7030A0">
                                    <a:shade val="100000"/>
                                    <a:satMod val="115000"/>
                                  </a:srgbClr>
                                </a:gs>
                              </a:gsLst>
                              <a:path path="circle">
                                <a:fillToRect r="100000" b="100000"/>
                              </a:path>
                              <a:tileRect l="-100000" t="-100000"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1001">
                              <a:schemeClr val="dk2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Rectangle 73"/>
                        <wps:cNvSpPr/>
                        <wps:spPr>
                          <a:xfrm>
                            <a:off x="-66682" y="0"/>
                            <a:ext cx="7315200" cy="9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D530B0" id="Groupe 3" o:spid="_x0000_s1026" alt="&quot;&quot;" style="position:absolute;margin-left:-53.85pt;margin-top:260.3pt;width:594.25pt;height:524.9pt;z-index:-251636736;mso-position-horizontal-relative:margin;mso-position-vertical-relative:margin;mso-width-relative:margin;mso-height-relative:margin" coordorigin="-23435" coordsize="105381,105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">
                <v:group id="Groupe 69" o:spid="_x0000_s1027" alt="&quot;&quot;" style="position:absolute;left:-23435;top:64466;width:105381;height:40594" coordorigin="-23807,5494" coordsize="112195,43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o:lock v:ext="edit" aspectratio="t"/>
                  <v:shape id="Forme libre 54" o:spid="_x0000_s1028" style="position:absolute;left:-23604;top:9725;width:111785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" path="m,260c,,,,,,455,,455,,455,,14,,,260,,260xe" fillcolor="#3f1260" stroked="f">
                    <v:fill color2="#7128a8" rotate="t" colors="0 #3f1260;.5 #5e1f8d;1 #7128a8" focus="100%" type="gradient"/>
                    <v:path arrowok="t" o:connecttype="custom" o:connectlocs="0,3923023;0,0;11178640,0;0,3923023" o:connectangles="0,0,0,0"/>
                  </v:shape>
                  <v:shape id="Forme libre 55" o:spid="_x0000_s1029" style="position:absolute;left:-23807;top:5494;width:111988;height:43461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" path="m,260v,-5,,-5,,-5c,114,114,,255,,455,,455,,455,,14,,,260,,260xe" fillcolor="#3f1260" stroked="f">
                    <v:fill color2="#7128a8" rotate="t" angle="135" colors="0 #3f1260;.5 #5e1f8d;1 #7128a8" focus="100%" type="gradient"/>
                    <v:path arrowok="t" o:connecttype="custom" o:connectlocs="0,4346105;0,4262526;6276322,0;11198928,0;0,4346105" o:connectangles="0,0,0,0,0"/>
                  </v:shape>
                  <v:shape id="Forme libre : Forme 14" o:spid="_x0000_s1030" style="position:absolute;left:-23604;top:28347;width:111992;height:20264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" path="m7779656,1364203l,,7779656,r,1364203xe" fillcolor="#3f1260" stroked="f">
                    <v:fill color2="#7128a8" rotate="t" colors="0 #3f1260;.5 #5e1f8d;1 #7128a8" focus="100%" type="gradientRadial"/>
                    <v:path arrowok="t" o:connecttype="custom" o:connectlocs="11199268,2026414;0,0;11199268,0" o:connectangles="0,0,0"/>
                  </v:shape>
                </v:group>
                <v:rect id="Rectangle 73" o:spid="_x0000_s1031" style="position:absolute;left:-666;width:73151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W+/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jDW5f0g+Q838AAAD//wMAUEsBAi0AFAAGAAgAAAAhANvh9svuAAAAhQEAABMAAAAAAAAAAAAA&#10;AAAAAAAAAFtDb250ZW50X1R5cGVzXS54bWxQSwECLQAUAAYACAAAACEAWvQsW78AAAAVAQAACwAA&#10;AAAAAAAAAAAAAAAfAQAAX3JlbHMvLnJlbHNQSwECLQAUAAYACAAAACEAMdlvv8MAAADbAAAADwAA&#10;AAAAAAAAAAAAAAAHAgAAZHJzL2Rvd25yZXYueG1sUEsFBgAAAAADAAMAtwAAAPcCAAAAAA==&#10;" filled="f" stroked="f" strokeweight="1pt"/>
                <w10:wrap anchorx="margin" anchory="margin"/>
                <w10:anchorlock/>
              </v:group>
            </w:pict>
          </mc:Fallback>
        </mc:AlternateContent>
      </w:r>
      <w:r w:rsidR="00213402">
        <w:rPr>
          <w:noProof/>
        </w:rPr>
        <w:drawing>
          <wp:inline distT="0" distB="0" distL="0" distR="0" wp14:anchorId="2A635FD9" wp14:editId="4160C785">
            <wp:extent cx="6192520" cy="4128135"/>
            <wp:effectExtent l="0" t="0" r="0" b="5715"/>
            <wp:docPr id="10" name="Image 10" descr="clavier d'ordinateur, rose, rouge, La technologie, appareil électronique, magenta, Police de caractère, dispositif d'entrée, cœur, Composant informatique, périphérique, clav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avier d'ordinateur, rose, rouge, La technologie, appareil électronique, magenta, Police de caractère, dispositif d'entrée, cœur, Composant informatique, périphérique, clavi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49191" w14:textId="3CA2D3E8" w:rsidR="001D49C0" w:rsidRDefault="001D49C0" w:rsidP="001D49C0">
      <w:pPr>
        <w:pStyle w:val="TitreDateModule"/>
      </w:pPr>
      <w:r w:rsidRPr="009B4C51">
        <w:t>Module</w:t>
      </w:r>
      <w:r w:rsidRPr="00AF4FBC">
        <w:t xml:space="preserve"> du </w:t>
      </w:r>
      <w:sdt>
        <w:sdtPr>
          <w:id w:val="1339809483"/>
          <w:placeholder>
            <w:docPart w:val="676FCE167AC54DC884D85BF49816C416"/>
          </w:placeholder>
          <w:date w:fullDate="2025-03-17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3B7E48">
            <w:t>17.03.2025</w:t>
          </w:r>
        </w:sdtContent>
      </w:sdt>
      <w:r>
        <w:t xml:space="preserve"> </w:t>
      </w:r>
      <w:r w:rsidRPr="00AF4FBC">
        <w:t xml:space="preserve">au </w:t>
      </w:r>
      <w:sdt>
        <w:sdtPr>
          <w:id w:val="1081255027"/>
          <w:placeholder>
            <w:docPart w:val="B5405F075AF145F98A1663BD6B7D2213"/>
          </w:placeholder>
          <w:date w:fullDate="2025-04-15T00:00:00Z">
            <w:dateFormat w:val="dd.MM.yyyy"/>
            <w:lid w:val="fr-CH"/>
            <w:storeMappedDataAs w:val="dateTime"/>
            <w:calendar w:val="gregorian"/>
          </w:date>
        </w:sdtPr>
        <w:sdtEndPr/>
        <w:sdtContent>
          <w:r w:rsidR="003B7E48">
            <w:t>15.04.2025</w:t>
          </w:r>
        </w:sdtContent>
      </w:sdt>
    </w:p>
    <w:p w14:paraId="4AD1652E" w14:textId="77777777" w:rsidR="00BF7EE3" w:rsidRPr="00BB6A9A" w:rsidRDefault="00BF7EE3" w:rsidP="006F60D9">
      <w:pPr>
        <w:pStyle w:val="TxtJustifi"/>
        <w:sectPr w:rsidR="00BF7EE3" w:rsidRPr="00BB6A9A" w:rsidSect="00BB6A9A">
          <w:footerReference w:type="default" r:id="rId9"/>
          <w:pgSz w:w="11906" w:h="16838"/>
          <w:pgMar w:top="1134" w:right="1077" w:bottom="1440" w:left="1077" w:header="709" w:footer="709" w:gutter="0"/>
          <w:cols w:space="708"/>
          <w:docGrid w:linePitch="360"/>
        </w:sectPr>
      </w:pPr>
    </w:p>
    <w:p w14:paraId="5E237924" w14:textId="77777777" w:rsidR="00BD5A93" w:rsidRDefault="00DC204C" w:rsidP="00DC204C">
      <w:pPr>
        <w:pStyle w:val="TitreTM"/>
      </w:pPr>
      <w:r w:rsidRPr="00DC204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38D3224B" wp14:editId="16D75D15">
                <wp:simplePos x="0" y="0"/>
                <wp:positionH relativeFrom="column">
                  <wp:posOffset>3094630</wp:posOffset>
                </wp:positionH>
                <wp:positionV relativeFrom="paragraph">
                  <wp:posOffset>-382137</wp:posOffset>
                </wp:positionV>
                <wp:extent cx="3971498" cy="732449"/>
                <wp:effectExtent l="0" t="0" r="0" b="0"/>
                <wp:wrapNone/>
                <wp:docPr id="6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498" cy="732449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5F2987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5F2987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5F2987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BA725" id="Forme libre : Forme 24" o:spid="_x0000_s1026" style="position:absolute;margin-left:243.65pt;margin-top:-30.1pt;width:312.7pt;height:57.6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" path="m7144,481489c380524,602456,751999,764381,1305401,812959,2325529,902494,2815114,428149,2815114,428149r,-421005c2332196,236696,1376839,568166,7144,481489xe" fillcolor="#350f50" stroked="f">
                <v:fill color2="#60228e" rotate="t" angle="270" colors="0 #350f50;.5 #4f1b76;1 #60228e" focus="100%" type="gradient"/>
                <v:stroke joinstyle="miter"/>
                <v:path arrowok="t" o:connecttype="custom" o:connectlocs="10063,425578;1838830,718558;3965461,378432;3965461,6314;10063,425578" o:connectangles="0,0,0,0,0"/>
              </v:shape>
            </w:pict>
          </mc:Fallback>
        </mc:AlternateContent>
      </w:r>
      <w:r w:rsidRPr="00DC204C">
        <w:rPr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5F1AAD31" wp14:editId="1D732458">
                <wp:simplePos x="0" y="0"/>
                <wp:positionH relativeFrom="column">
                  <wp:posOffset>1977011</wp:posOffset>
                </wp:positionH>
                <wp:positionV relativeFrom="paragraph">
                  <wp:posOffset>-836295</wp:posOffset>
                </wp:positionV>
                <wp:extent cx="4883882" cy="1191260"/>
                <wp:effectExtent l="0" t="0" r="0" b="8890"/>
                <wp:wrapNone/>
                <wp:docPr id="5" name="Forme libre : For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3882" cy="1191260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D236C" id="Forme libre : Forme 20" o:spid="_x0000_s1026" style="position:absolute;margin-left:155.65pt;margin-top:-65.85pt;width:384.55pt;height:93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" path="m3869531,1359694v,,-489585,474345,-1509712,384810c1339691,1654969,936784,1180624,7144,1287304l7144,7144r3862387,l3869531,1359694xe" fillcolor="#3f1260" stroked="f">
                <v:fill color2="#7128a8" rotate="t" focusposition=".5,.5" focussize="" colors="0 #3f1260;.5 #5e1f8d;1 #7128a8" focus="100%" type="gradientRadial"/>
                <v:stroke joinstyle="miter"/>
                <v:path arrowok="t" o:connecttype="custom" o:connectlocs="4874882,919202;2972928,1179348;9000,870264;9000,4830;4874882,4830;4874882,919202" o:connectangles="0,0,0,0,0,0"/>
              </v:shape>
            </w:pict>
          </mc:Fallback>
        </mc:AlternateContent>
      </w:r>
      <w:r w:rsidRPr="00DC204C"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6545FAE4" wp14:editId="48B6DC23">
                <wp:simplePos x="0" y="0"/>
                <wp:positionH relativeFrom="column">
                  <wp:posOffset>-699448</wp:posOffset>
                </wp:positionH>
                <wp:positionV relativeFrom="paragraph">
                  <wp:posOffset>-900752</wp:posOffset>
                </wp:positionV>
                <wp:extent cx="7560860" cy="1255395"/>
                <wp:effectExtent l="0" t="0" r="2540" b="1905"/>
                <wp:wrapNone/>
                <wp:docPr id="7" name="Forme libre : For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60" cy="125539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7030A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7030A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7030A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7D64" id="Forme libre : Forme 22" o:spid="_x0000_s1026" style="position:absolute;margin-left:-55.05pt;margin-top:-70.95pt;width:595.35pt;height:98.8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" path="m7144,1699736v,,1403032,618173,2927032,-215265c4459129,651986,5998369,893921,5998369,893921r,-886777l7144,7144r,1692592xe" fillcolor="#3f1260" stroked="f">
                <v:fill color2="#7128a8" rotate="t" angle="90" colors="0 #3f1260;.5 #5e1f8d;1 #7128a8" focus="100%" type="gradient"/>
                <v:stroke joinstyle="miter"/>
                <v:path arrowok="t" o:connecttype="custom" o:connectlocs="9001,1109036;3697020,968581;7557860,583261;7557860,4661;9001,4661;9001,1109036" o:connectangles="0,0,0,0,0,0"/>
              </v:shape>
            </w:pict>
          </mc:Fallback>
        </mc:AlternateContent>
      </w:r>
      <w:r w:rsidRPr="00DC204C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2A28065B" wp14:editId="5C888A27">
                <wp:simplePos x="0" y="0"/>
                <wp:positionH relativeFrom="column">
                  <wp:posOffset>-699448</wp:posOffset>
                </wp:positionH>
                <wp:positionV relativeFrom="paragraph">
                  <wp:posOffset>-914400</wp:posOffset>
                </wp:positionV>
                <wp:extent cx="7560860" cy="659874"/>
                <wp:effectExtent l="0" t="0" r="2540" b="6985"/>
                <wp:wrapNone/>
                <wp:docPr id="8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860" cy="659874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rgbClr val="8A3CC4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8A3CC4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8A3CC4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D3A16" id="Forme libre : Forme 23" o:spid="_x0000_s1026" style="position:absolute;margin-left:-55.05pt;margin-top:-1in;width:595.35pt;height:51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" path="m7144,7144r,606742c647224,1034891,2136934,964406,3546634,574834,4882039,205264,5998369,893921,5998369,893921r,-886777l7144,7144xe" fillcolor="#4f1977" stroked="f">
                <v:fill color2="#8b32ce" rotate="t" angle="90" colors="0 #4f1977;.5 #7428ad;1 #8b32ce" focus="100%" type="gradient"/>
                <v:stroke joinstyle="miter"/>
                <v:path arrowok="t" o:connecttype="custom" o:connectlocs="9001,5210;9001,447672;4468709,419194;7557860,651886;7557860,5210;9001,5210" o:connectangles="0,0,0,0,0,0"/>
              </v:shape>
            </w:pict>
          </mc:Fallback>
        </mc:AlternateContent>
      </w:r>
      <w:r w:rsidR="00566B13" w:rsidRPr="00BE72AA">
        <w:t>Table des matières</w:t>
      </w:r>
    </w:p>
    <w:p w14:paraId="6E3C3F1D" w14:textId="6B938E63" w:rsidR="00F97E05" w:rsidRDefault="003D4DBD">
      <w:pPr>
        <w:pStyle w:val="TM1"/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eastAsia="fr-CH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94311052" w:history="1">
        <w:r w:rsidR="00F97E05" w:rsidRPr="00F645C9">
          <w:rPr>
            <w:rStyle w:val="Lienhypertexte"/>
            <w:noProof/>
          </w:rPr>
          <w:t>1</w:t>
        </w:r>
        <w:r w:rsidR="00F97E05"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="00F97E05" w:rsidRPr="00F645C9">
          <w:rPr>
            <w:rStyle w:val="Lienhypertexte"/>
            <w:noProof/>
          </w:rPr>
          <w:t>Introduction</w:t>
        </w:r>
        <w:r w:rsidR="00F97E05">
          <w:rPr>
            <w:noProof/>
            <w:webHidden/>
          </w:rPr>
          <w:tab/>
        </w:r>
        <w:r w:rsidR="00F97E05">
          <w:rPr>
            <w:noProof/>
            <w:webHidden/>
          </w:rPr>
          <w:fldChar w:fldCharType="begin"/>
        </w:r>
        <w:r w:rsidR="00F97E05">
          <w:rPr>
            <w:noProof/>
            <w:webHidden/>
          </w:rPr>
          <w:instrText xml:space="preserve"> PAGEREF _Toc194311052 \h </w:instrText>
        </w:r>
        <w:r w:rsidR="00F97E05">
          <w:rPr>
            <w:noProof/>
            <w:webHidden/>
          </w:rPr>
        </w:r>
        <w:r w:rsidR="00F97E05">
          <w:rPr>
            <w:noProof/>
            <w:webHidden/>
          </w:rPr>
          <w:fldChar w:fldCharType="separate"/>
        </w:r>
        <w:r w:rsidR="00F97E05">
          <w:rPr>
            <w:noProof/>
            <w:webHidden/>
          </w:rPr>
          <w:t>2</w:t>
        </w:r>
        <w:r w:rsidR="00F97E05">
          <w:rPr>
            <w:noProof/>
            <w:webHidden/>
          </w:rPr>
          <w:fldChar w:fldCharType="end"/>
        </w:r>
      </w:hyperlink>
    </w:p>
    <w:p w14:paraId="184E1E25" w14:textId="3E64AE8E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53" w:history="1">
        <w:r w:rsidRPr="00F645C9">
          <w:rPr>
            <w:rStyle w:val="Lienhypertexte"/>
          </w:rPr>
          <w:t>1.1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7E7266B" w14:textId="1078D6BB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54" w:history="1">
        <w:r w:rsidRPr="00F645C9">
          <w:rPr>
            <w:rStyle w:val="Lienhypertexte"/>
          </w:rPr>
          <w:t>1.2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9B99A75" w14:textId="741DEBAF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55" w:history="1">
        <w:r w:rsidRPr="00F645C9">
          <w:rPr>
            <w:rStyle w:val="Lienhypertexte"/>
          </w:rPr>
          <w:t>1.3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Setup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0674E32" w14:textId="348750BB" w:rsidR="00F97E05" w:rsidRDefault="00F97E05">
      <w:pPr>
        <w:pStyle w:val="TM1"/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56" w:history="1">
        <w:r w:rsidRPr="00F645C9">
          <w:rPr>
            <w:rStyle w:val="Lienhypertexte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  <w:noProof/>
          </w:rPr>
          <w:t>Tests technologiques selon les exercices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_Toc194311056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2FD03F" w14:textId="58A1900A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57" w:history="1">
        <w:r w:rsidRPr="00F645C9">
          <w:rPr>
            <w:rStyle w:val="Lienhypertexte"/>
          </w:rPr>
          <w:t>2.1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Installation et Hello World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354D2EF" w14:textId="69EAD26D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58" w:history="1">
        <w:r w:rsidRPr="00F645C9">
          <w:rPr>
            <w:rStyle w:val="Lienhypertexte"/>
          </w:rPr>
          <w:t>2.1.1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82CF0B1" w14:textId="0280DBAC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59" w:history="1">
        <w:r w:rsidRPr="00F645C9">
          <w:rPr>
            <w:rStyle w:val="Lienhypertexte"/>
          </w:rPr>
          <w:t>2.1.2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1A9649" w14:textId="72B0C559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60" w:history="1">
        <w:r w:rsidRPr="00F645C9">
          <w:rPr>
            <w:rStyle w:val="Lienhypertexte"/>
          </w:rPr>
          <w:t>2.2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Conteneurisation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A043C25" w14:textId="1AA4F8F6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1" w:history="1">
        <w:r w:rsidRPr="00F645C9">
          <w:rPr>
            <w:rStyle w:val="Lienhypertexte"/>
          </w:rPr>
          <w:t>2.2.1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F84382D" w14:textId="4FFCE46C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2" w:history="1">
        <w:r w:rsidRPr="00F645C9">
          <w:rPr>
            <w:rStyle w:val="Lienhypertexte"/>
          </w:rPr>
          <w:t>2.2.2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E6BDCEE" w14:textId="2DD19083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63" w:history="1">
        <w:r w:rsidRPr="00F645C9">
          <w:rPr>
            <w:rStyle w:val="Lienhypertexte"/>
          </w:rPr>
          <w:t>2.3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Création d'un projet Spring Boot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B077458" w14:textId="00BF6ACB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4" w:history="1">
        <w:r w:rsidRPr="00F645C9">
          <w:rPr>
            <w:rStyle w:val="Lienhypertexte"/>
          </w:rPr>
          <w:t>2.3.1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0744A9" w14:textId="4C4ECEC6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5" w:history="1">
        <w:r w:rsidRPr="00F645C9">
          <w:rPr>
            <w:rStyle w:val="Lienhypertexte"/>
          </w:rPr>
          <w:t>2.3.2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9E1E86C" w14:textId="1C79F6A4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66" w:history="1">
        <w:r w:rsidRPr="00F645C9">
          <w:rPr>
            <w:rStyle w:val="Lienhypertexte"/>
          </w:rPr>
          <w:t>2.4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Connexion à la DB JDBC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A9E800D" w14:textId="28CE854C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7" w:history="1">
        <w:r w:rsidRPr="00F645C9">
          <w:rPr>
            <w:rStyle w:val="Lienhypertexte"/>
          </w:rPr>
          <w:t>2.4.1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DA366A3" w14:textId="05DAD339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68" w:history="1">
        <w:r w:rsidRPr="00F645C9">
          <w:rPr>
            <w:rStyle w:val="Lienhypertexte"/>
          </w:rPr>
          <w:t>2.5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Connexion à la DB JPA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0A554FA" w14:textId="46E0100A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69" w:history="1">
        <w:r w:rsidRPr="00F645C9">
          <w:rPr>
            <w:rStyle w:val="Lienhypertexte"/>
          </w:rPr>
          <w:t>2.5.1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1B9EBE3" w14:textId="31DD742B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0" w:history="1">
        <w:r w:rsidRPr="00F645C9">
          <w:rPr>
            <w:rStyle w:val="Lienhypertexte"/>
          </w:rPr>
          <w:t>2.5.2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49B40FA" w14:textId="162F8CDF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71" w:history="1">
        <w:r w:rsidRPr="00F645C9">
          <w:rPr>
            <w:rStyle w:val="Lienhypertexte"/>
          </w:rPr>
          <w:t>2.6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Connexion à la DB JPA avec DTO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31884AC" w14:textId="0F515CC6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2" w:history="1">
        <w:r w:rsidRPr="00F645C9">
          <w:rPr>
            <w:rStyle w:val="Lienhypertexte"/>
          </w:rPr>
          <w:t>2.6.1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EA689C1" w14:textId="76F9323C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3" w:history="1">
        <w:r w:rsidRPr="00F645C9">
          <w:rPr>
            <w:rStyle w:val="Lienhypertexte"/>
          </w:rPr>
          <w:t>2.6.2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55FFB80F" w14:textId="5427A25F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74" w:history="1">
        <w:r w:rsidRPr="00F645C9">
          <w:rPr>
            <w:rStyle w:val="Lienhypertexte"/>
          </w:rPr>
          <w:t>2.7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Gestion des sessions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E44F688" w14:textId="5ACD1BDC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5" w:history="1">
        <w:r w:rsidRPr="00F645C9">
          <w:rPr>
            <w:rStyle w:val="Lienhypertexte"/>
          </w:rPr>
          <w:t>2.7.1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Questions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46B2AC80" w14:textId="158D0F83" w:rsidR="00F97E05" w:rsidRDefault="00F97E05">
      <w:pPr>
        <w:pStyle w:val="TM3"/>
        <w:rPr>
          <w:rFonts w:asciiTheme="minorHAnsi" w:eastAsiaTheme="minorEastAsia" w:hAnsiTheme="minorHAnsi"/>
          <w:b w:val="0"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6" w:history="1">
        <w:r w:rsidRPr="00F645C9">
          <w:rPr>
            <w:rStyle w:val="Lienhypertexte"/>
          </w:rPr>
          <w:t>2.7.2</w:t>
        </w:r>
        <w:r>
          <w:rPr>
            <w:rFonts w:asciiTheme="minorHAnsi" w:eastAsiaTheme="minorEastAsia" w:hAnsiTheme="minorHAnsi"/>
            <w:b w:val="0"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Résultat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F909652" w14:textId="658856C1" w:rsidR="00F97E05" w:rsidRDefault="00F97E05">
      <w:pPr>
        <w:pStyle w:val="TM1"/>
        <w:rPr>
          <w:rFonts w:asciiTheme="minorHAnsi" w:eastAsiaTheme="minorEastAsia" w:hAnsiTheme="minorHAnsi"/>
          <w:b w:val="0"/>
          <w:noProof/>
          <w:color w:val="auto"/>
          <w:kern w:val="2"/>
          <w:sz w:val="24"/>
          <w:szCs w:val="24"/>
          <w:lang w:eastAsia="fr-CH"/>
          <w14:ligatures w14:val="standardContextual"/>
        </w:rPr>
      </w:pPr>
      <w:hyperlink w:anchor="_Toc194311077" w:history="1">
        <w:r w:rsidRPr="00F645C9">
          <w:rPr>
            <w:rStyle w:val="Lienhypertexte"/>
            <w:rFonts w:eastAsia="Times New Roman"/>
            <w:noProof/>
            <w:lang w:eastAsia="fr-CH"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kern w:val="2"/>
            <w:sz w:val="24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  <w:rFonts w:eastAsia="Times New Roman"/>
            <w:noProof/>
            <w:lang w:eastAsia="fr-CH"/>
          </w:rPr>
          <w:t>Auto-évaluations et 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_Toc194311077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8E3B03C" w14:textId="1AD17414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78" w:history="1">
        <w:r w:rsidRPr="00F645C9">
          <w:rPr>
            <w:rStyle w:val="Lienhypertexte"/>
          </w:rPr>
          <w:t>3.1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Auto-évaluation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51ECF5F1" w14:textId="6C364437" w:rsidR="00F97E05" w:rsidRDefault="00F97E05">
      <w:pPr>
        <w:pStyle w:val="TM2"/>
        <w:rPr>
          <w:rFonts w:eastAsiaTheme="minorEastAsia"/>
          <w:b w:val="0"/>
          <w:color w:val="auto"/>
          <w:kern w:val="2"/>
          <w:szCs w:val="24"/>
          <w:lang w:eastAsia="fr-CH"/>
          <w14:ligatures w14:val="standardContextual"/>
        </w:rPr>
      </w:pPr>
      <w:hyperlink w:anchor="_Toc194311079" w:history="1">
        <w:r w:rsidRPr="00F645C9">
          <w:rPr>
            <w:rStyle w:val="Lienhypertexte"/>
          </w:rPr>
          <w:t>3.2</w:t>
        </w:r>
        <w:r>
          <w:rPr>
            <w:rFonts w:eastAsiaTheme="minorEastAsia"/>
            <w:b w:val="0"/>
            <w:color w:val="auto"/>
            <w:kern w:val="2"/>
            <w:szCs w:val="24"/>
            <w:lang w:eastAsia="fr-CH"/>
            <w14:ligatures w14:val="standardContextual"/>
          </w:rPr>
          <w:tab/>
        </w:r>
        <w:r w:rsidRPr="00F645C9">
          <w:rPr>
            <w:rStyle w:val="Lienhypertexte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_Toc194311079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E779E01" w14:textId="0AA3FA0B" w:rsidR="00CE78F2" w:rsidRDefault="003D4DBD" w:rsidP="006F60D9">
      <w:pPr>
        <w:pStyle w:val="TxtJustifi"/>
      </w:pPr>
      <w:r>
        <w:fldChar w:fldCharType="end"/>
      </w:r>
    </w:p>
    <w:p w14:paraId="7DF578C8" w14:textId="77777777" w:rsidR="00CE78F2" w:rsidRPr="00CE78F2" w:rsidRDefault="00CE78F2" w:rsidP="006F60D9">
      <w:pPr>
        <w:pStyle w:val="TxtJustifi"/>
        <w:sectPr w:rsidR="00CE78F2" w:rsidRPr="00CE78F2" w:rsidSect="009D3CD0">
          <w:footerReference w:type="default" r:id="rId10"/>
          <w:pgSz w:w="11906" w:h="16838"/>
          <w:pgMar w:top="1440" w:right="1077" w:bottom="1440" w:left="1077" w:header="567" w:footer="510" w:gutter="0"/>
          <w:pgNumType w:start="1"/>
          <w:cols w:space="708"/>
          <w:docGrid w:linePitch="360"/>
        </w:sectPr>
      </w:pPr>
    </w:p>
    <w:p w14:paraId="4D278A90" w14:textId="77777777" w:rsidR="002D5372" w:rsidRDefault="002D5372" w:rsidP="002D5372">
      <w:pPr>
        <w:pStyle w:val="Titre1"/>
      </w:pPr>
      <w:bookmarkStart w:id="2" w:name="_Toc57361490"/>
      <w:bookmarkStart w:id="3" w:name="_Toc194311052"/>
      <w:r>
        <w:lastRenderedPageBreak/>
        <w:t>Introduction</w:t>
      </w:r>
      <w:bookmarkEnd w:id="2"/>
      <w:bookmarkEnd w:id="3"/>
    </w:p>
    <w:p w14:paraId="32FC60E9" w14:textId="3FE07B7D" w:rsidR="003B7E48" w:rsidRDefault="003B7E48" w:rsidP="003B7E48">
      <w:pPr>
        <w:pStyle w:val="Titre2"/>
      </w:pPr>
      <w:bookmarkStart w:id="4" w:name="_Toc194311053"/>
      <w:r>
        <w:t>Description</w:t>
      </w:r>
      <w:bookmarkEnd w:id="4"/>
    </w:p>
    <w:p w14:paraId="7C91023E" w14:textId="5885CA8A" w:rsidR="003B7E48" w:rsidRPr="003B7E48" w:rsidRDefault="003B7E48" w:rsidP="003B7E48">
      <w:pPr>
        <w:pStyle w:val="TxtJustifi"/>
      </w:pPr>
      <w:r w:rsidRPr="003B7E48">
        <w:t>Une étude de cas décrit les exigences à réaliser sur une application web comprenant des lots de données. Les attentes ainsi que les représentations sur l'application web à réaliser sont énoncées. L'application web n'est pas seulement constituée du code-programme, mais aussi des autres ressources telles que fichiers HTML, CSS, images, extraits de bases de données, etc.</w:t>
      </w:r>
    </w:p>
    <w:p w14:paraId="6D0E51BC" w14:textId="38CF810F" w:rsidR="003B7E48" w:rsidRDefault="003B7E48" w:rsidP="003B7E48">
      <w:pPr>
        <w:pStyle w:val="Titre2"/>
      </w:pPr>
      <w:bookmarkStart w:id="5" w:name="_Toc194311054"/>
      <w:r>
        <w:t>Objectifs</w:t>
      </w:r>
      <w:bookmarkEnd w:id="5"/>
    </w:p>
    <w:p w14:paraId="693487F6" w14:textId="61B854E6" w:rsidR="003B7E48" w:rsidRPr="003B7E48" w:rsidRDefault="003B7E48" w:rsidP="003B7E48">
      <w:pPr>
        <w:pStyle w:val="ListeNumrote"/>
      </w:pPr>
      <w:r w:rsidRPr="003B7E48">
        <w:t>Analyser la donnée, projeter la fonctionnalité et déterminer le concept de la réalisation.</w:t>
      </w:r>
    </w:p>
    <w:p w14:paraId="1F50E62D" w14:textId="5F7286EB" w:rsidR="003B7E48" w:rsidRPr="003B7E48" w:rsidRDefault="003B7E48" w:rsidP="003B7E48">
      <w:pPr>
        <w:pStyle w:val="ListeNumrote"/>
      </w:pPr>
      <w:r w:rsidRPr="003B7E48">
        <w:t>Réaliser une fonctionnalité spécifique d’une application Web par Session-Handling, authentification et vérification de formulaire.</w:t>
      </w:r>
    </w:p>
    <w:p w14:paraId="7D9AFED9" w14:textId="31337A79" w:rsidR="003B7E48" w:rsidRPr="003B7E48" w:rsidRDefault="003B7E48" w:rsidP="003B7E48">
      <w:pPr>
        <w:pStyle w:val="ListeNumrote"/>
      </w:pPr>
      <w:r w:rsidRPr="003B7E48">
        <w:t>Programmer une application Web à l’aide d’un langage de programmation compte tenu des exigences liées à la sécurité.</w:t>
      </w:r>
    </w:p>
    <w:p w14:paraId="3E2FB502" w14:textId="1D39A4B4" w:rsidR="003B7E48" w:rsidRPr="003B7E48" w:rsidRDefault="003B7E48" w:rsidP="003B7E48">
      <w:pPr>
        <w:pStyle w:val="ListeNumrote"/>
      </w:pPr>
      <w:r w:rsidRPr="003B7E48">
        <w:t>Vérifier la fonctionnalité et la sécurité de l’application Web à l’aide du plan tests, verbaliser les résultats et, le cas échéant, corriger les erreurs.</w:t>
      </w:r>
    </w:p>
    <w:p w14:paraId="47D27D01" w14:textId="2F69C0EA" w:rsidR="003B7E48" w:rsidRPr="003B7E48" w:rsidRDefault="00023860" w:rsidP="00023860">
      <w:pPr>
        <w:pStyle w:val="Titre2"/>
      </w:pPr>
      <w:bookmarkStart w:id="6" w:name="_Toc194311055"/>
      <w:r>
        <w:t>Setup</w:t>
      </w:r>
      <w:bookmarkEnd w:id="6"/>
    </w:p>
    <w:p w14:paraId="232A01A7" w14:textId="77777777" w:rsidR="00023860" w:rsidRDefault="00023860" w:rsidP="00023860">
      <w:pPr>
        <w:pStyle w:val="ListePuce1"/>
      </w:pPr>
      <w:proofErr w:type="spellStart"/>
      <w:r>
        <w:t>VSCode</w:t>
      </w:r>
      <w:proofErr w:type="spellEnd"/>
      <w:r>
        <w:t xml:space="preserve"> </w:t>
      </w:r>
    </w:p>
    <w:p w14:paraId="1D8E2B3A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Installation de base</w:t>
      </w:r>
    </w:p>
    <w:p w14:paraId="721D1574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Multi Extension Java</w:t>
      </w:r>
    </w:p>
    <w:p w14:paraId="60CCE49F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Multi Extension Spring Boot</w:t>
      </w:r>
    </w:p>
    <w:p w14:paraId="2F6B8DBE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Extension WSL</w:t>
      </w:r>
    </w:p>
    <w:p w14:paraId="4C296DAA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Extension Docker</w:t>
      </w:r>
    </w:p>
    <w:p w14:paraId="6C610313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Extension secondaire</w:t>
      </w:r>
    </w:p>
    <w:p w14:paraId="60BFD474" w14:textId="77777777" w:rsidR="00023860" w:rsidRDefault="00023860" w:rsidP="00023860">
      <w:pPr>
        <w:pStyle w:val="ListePuce1"/>
      </w:pPr>
      <w:r>
        <w:t>WSL</w:t>
      </w:r>
    </w:p>
    <w:p w14:paraId="3A465D5A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Installation de base</w:t>
      </w:r>
    </w:p>
    <w:p w14:paraId="38781F29" w14:textId="77777777" w:rsidR="00023860" w:rsidRDefault="00023860" w:rsidP="00023860">
      <w:pPr>
        <w:pStyle w:val="ListePuce1"/>
      </w:pPr>
      <w:r>
        <w:t>Docker</w:t>
      </w:r>
    </w:p>
    <w:p w14:paraId="73503D16" w14:textId="77777777" w:rsidR="00023860" w:rsidRDefault="00023860" w:rsidP="00023860">
      <w:pPr>
        <w:pStyle w:val="ListePuce1"/>
        <w:numPr>
          <w:ilvl w:val="1"/>
          <w:numId w:val="26"/>
        </w:numPr>
      </w:pPr>
      <w:r>
        <w:t>Installation de base</w:t>
      </w:r>
    </w:p>
    <w:p w14:paraId="684462FC" w14:textId="77777777" w:rsidR="00023860" w:rsidRDefault="00023860" w:rsidP="00023860">
      <w:pPr>
        <w:pStyle w:val="ListePuce1"/>
        <w:numPr>
          <w:ilvl w:val="1"/>
          <w:numId w:val="26"/>
        </w:numPr>
      </w:pPr>
      <w:r w:rsidRPr="004F234E">
        <w:rPr>
          <w:noProof/>
        </w:rPr>
        <w:lastRenderedPageBreak/>
        <w:drawing>
          <wp:anchor distT="0" distB="0" distL="114300" distR="114300" simplePos="0" relativeHeight="251658249" behindDoc="0" locked="0" layoutInCell="1" allowOverlap="1" wp14:anchorId="22965044" wp14:editId="7B91F7B2">
            <wp:simplePos x="0" y="0"/>
            <wp:positionH relativeFrom="margin">
              <wp:align>right</wp:align>
            </wp:positionH>
            <wp:positionV relativeFrom="paragraph">
              <wp:posOffset>255905</wp:posOffset>
            </wp:positionV>
            <wp:extent cx="6188710" cy="1996440"/>
            <wp:effectExtent l="0" t="0" r="2540" b="3810"/>
            <wp:wrapTopAndBottom/>
            <wp:docPr id="1999729388" name="Image 1" descr="Une image contenant texte, Polic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9388" name="Image 1" descr="Une image contenant texte, Police, capture d’écran&#10;&#10;Le contenu généré par l’IA peut êtr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Activation d’Ubuntu</w:t>
      </w:r>
    </w:p>
    <w:p w14:paraId="5513A796" w14:textId="77777777" w:rsidR="00023860" w:rsidRPr="00023860" w:rsidRDefault="00023860" w:rsidP="00023860">
      <w:pPr>
        <w:pStyle w:val="TxtJustifi"/>
      </w:pPr>
    </w:p>
    <w:p w14:paraId="60EF743F" w14:textId="70CBE648" w:rsidR="003B7E48" w:rsidRPr="003B7E48" w:rsidRDefault="003B7E48" w:rsidP="003B7E48">
      <w:pPr>
        <w:pStyle w:val="Titre1"/>
      </w:pPr>
      <w:bookmarkStart w:id="7" w:name="_Toc194311056"/>
      <w:r w:rsidRPr="003B7E48">
        <w:rPr>
          <w:rStyle w:val="Titre1Car"/>
          <w:b/>
        </w:rPr>
        <w:lastRenderedPageBreak/>
        <w:t>Tests technologiques selon les exercices</w:t>
      </w:r>
      <w:bookmarkEnd w:id="7"/>
    </w:p>
    <w:p w14:paraId="5D4B898C" w14:textId="040F91F5" w:rsidR="003B7E48" w:rsidRDefault="003B7E48" w:rsidP="003B7E48">
      <w:pPr>
        <w:pStyle w:val="Titre2"/>
      </w:pPr>
      <w:bookmarkStart w:id="8" w:name="_Toc194311057"/>
      <w:r w:rsidRPr="003B7E48">
        <w:t>Installation et Hello World</w:t>
      </w:r>
      <w:bookmarkEnd w:id="8"/>
    </w:p>
    <w:p w14:paraId="76A6AFD4" w14:textId="78798948" w:rsidR="007F6085" w:rsidRPr="007F6085" w:rsidRDefault="007F6085" w:rsidP="002F2651">
      <w:pPr>
        <w:pStyle w:val="Titre3"/>
      </w:pPr>
      <w:bookmarkStart w:id="9" w:name="_Toc194311058"/>
      <w:r>
        <w:t>Questions</w:t>
      </w:r>
      <w:bookmarkEnd w:id="9"/>
    </w:p>
    <w:p w14:paraId="30F8B9C4" w14:textId="77777777" w:rsidR="00D01D6D" w:rsidRDefault="00D01D6D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 xml:space="preserve">Observez la console pour comprendre comment le projet est lancé et comment il tourne ? </w:t>
      </w:r>
    </w:p>
    <w:p w14:paraId="4CAC1D35" w14:textId="460E65FC" w:rsidR="000D62AB" w:rsidRPr="00D01D6D" w:rsidRDefault="000D62AB" w:rsidP="000D62AB">
      <w:pPr>
        <w:pStyle w:val="TxtJustifi"/>
        <w:rPr>
          <w:lang w:eastAsia="fr-CH"/>
        </w:rPr>
      </w:pPr>
      <w:r>
        <w:rPr>
          <w:lang w:eastAsia="fr-CH"/>
        </w:rPr>
        <w:t>Le projet se lance sur WSL</w:t>
      </w:r>
      <w:proofErr w:type="gramStart"/>
      <w:r>
        <w:rPr>
          <w:lang w:eastAsia="fr-CH"/>
        </w:rPr>
        <w:t> :</w:t>
      </w:r>
      <w:proofErr w:type="spellStart"/>
      <w:r>
        <w:rPr>
          <w:lang w:eastAsia="fr-CH"/>
        </w:rPr>
        <w:t>ubuntu</w:t>
      </w:r>
      <w:proofErr w:type="spellEnd"/>
      <w:proofErr w:type="gramEnd"/>
      <w:r>
        <w:rPr>
          <w:lang w:eastAsia="fr-CH"/>
        </w:rPr>
        <w:t xml:space="preserve"> </w:t>
      </w:r>
      <w:r w:rsidR="00EF68CA">
        <w:rPr>
          <w:lang w:eastAsia="fr-CH"/>
        </w:rPr>
        <w:t xml:space="preserve">et tourne avec Spring Boot </w:t>
      </w:r>
      <w:r w:rsidR="00EF68CA" w:rsidRPr="00EF68CA">
        <w:rPr>
          <w:lang w:eastAsia="fr-CH"/>
        </w:rPr>
        <w:t>(v3.2.3)</w:t>
      </w:r>
      <w:r w:rsidR="00EF68CA">
        <w:rPr>
          <w:lang w:eastAsia="fr-CH"/>
        </w:rPr>
        <w:t>.</w:t>
      </w:r>
    </w:p>
    <w:p w14:paraId="7BE93BCC" w14:textId="77777777" w:rsidR="00510153" w:rsidRDefault="00D01D6D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 xml:space="preserve">C'est quoi le </w:t>
      </w:r>
      <w:proofErr w:type="spellStart"/>
      <w:r w:rsidRPr="00D01D6D">
        <w:rPr>
          <w:lang w:eastAsia="fr-CH"/>
        </w:rPr>
        <w:t>build</w:t>
      </w:r>
      <w:proofErr w:type="spellEnd"/>
      <w:r w:rsidRPr="00D01D6D">
        <w:rPr>
          <w:lang w:eastAsia="fr-CH"/>
        </w:rPr>
        <w:t xml:space="preserve"> et le run de Java ? </w:t>
      </w:r>
    </w:p>
    <w:p w14:paraId="7DE33319" w14:textId="0ADC36FE" w:rsidR="00DB7043" w:rsidRDefault="00C7488C" w:rsidP="00C7488C">
      <w:pPr>
        <w:pStyle w:val="Listepuce2"/>
        <w:rPr>
          <w:lang w:eastAsia="fr-CH"/>
        </w:rPr>
      </w:pPr>
      <w:proofErr w:type="spellStart"/>
      <w:r>
        <w:rPr>
          <w:lang w:eastAsia="fr-CH"/>
        </w:rPr>
        <w:t>Build</w:t>
      </w:r>
      <w:proofErr w:type="spellEnd"/>
      <w:r>
        <w:rPr>
          <w:lang w:eastAsia="fr-CH"/>
        </w:rPr>
        <w:t xml:space="preserve"> : </w:t>
      </w:r>
      <w:r w:rsidR="00A71100">
        <w:rPr>
          <w:lang w:eastAsia="fr-CH"/>
        </w:rPr>
        <w:t>La compilation</w:t>
      </w:r>
      <w:r>
        <w:rPr>
          <w:lang w:eastAsia="fr-CH"/>
        </w:rPr>
        <w:t xml:space="preserve"> du code source en .class </w:t>
      </w:r>
      <w:r w:rsidR="00A71100">
        <w:rPr>
          <w:lang w:eastAsia="fr-CH"/>
        </w:rPr>
        <w:t>et la création d’un fichier exécutable (.jar)</w:t>
      </w:r>
    </w:p>
    <w:p w14:paraId="51CB2DF8" w14:textId="70920B2E" w:rsidR="00A71100" w:rsidRDefault="00A71100" w:rsidP="00C7488C">
      <w:pPr>
        <w:pStyle w:val="Listepuce2"/>
        <w:rPr>
          <w:lang w:eastAsia="fr-CH"/>
        </w:rPr>
      </w:pPr>
      <w:r>
        <w:rPr>
          <w:lang w:eastAsia="fr-CH"/>
        </w:rPr>
        <w:t>Run : Exécution du fichier exécutable (.jar)</w:t>
      </w:r>
    </w:p>
    <w:p w14:paraId="50FB7456" w14:textId="61644BFC" w:rsidR="00D01D6D" w:rsidRDefault="00D01D6D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 xml:space="preserve">Quel outil a-t-on utiliser pour </w:t>
      </w:r>
      <w:proofErr w:type="spellStart"/>
      <w:r w:rsidRPr="00D01D6D">
        <w:rPr>
          <w:lang w:eastAsia="fr-CH"/>
        </w:rPr>
        <w:t>build</w:t>
      </w:r>
      <w:proofErr w:type="spellEnd"/>
      <w:r w:rsidRPr="00D01D6D">
        <w:rPr>
          <w:lang w:eastAsia="fr-CH"/>
        </w:rPr>
        <w:t xml:space="preserve"> le projet ?</w:t>
      </w:r>
    </w:p>
    <w:p w14:paraId="7A7B4B61" w14:textId="2C543B58" w:rsidR="001265DC" w:rsidRPr="00D01D6D" w:rsidRDefault="001265DC" w:rsidP="001265DC">
      <w:pPr>
        <w:pStyle w:val="TxtJustifi"/>
        <w:rPr>
          <w:lang w:eastAsia="fr-CH"/>
        </w:rPr>
      </w:pPr>
      <w:r>
        <w:rPr>
          <w:lang w:eastAsia="fr-CH"/>
        </w:rPr>
        <w:t xml:space="preserve">Nous avons </w:t>
      </w:r>
      <w:r w:rsidR="00DB21F1">
        <w:rPr>
          <w:lang w:eastAsia="fr-CH"/>
        </w:rPr>
        <w:t>utilisé Maven</w:t>
      </w:r>
      <w:r w:rsidR="004F0FF3">
        <w:rPr>
          <w:lang w:eastAsia="fr-CH"/>
        </w:rPr>
        <w:t>.</w:t>
      </w:r>
    </w:p>
    <w:p w14:paraId="59AAE2CE" w14:textId="77777777" w:rsidR="00D01D6D" w:rsidRDefault="00D01D6D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 xml:space="preserve">Y a-t-il un serveur web ? </w:t>
      </w:r>
    </w:p>
    <w:p w14:paraId="4AD49718" w14:textId="4BD6CC7C" w:rsidR="00DB21F1" w:rsidRDefault="00DB21F1" w:rsidP="00DB21F1">
      <w:pPr>
        <w:pStyle w:val="TxtJustifi"/>
        <w:rPr>
          <w:lang w:eastAsia="fr-CH"/>
        </w:rPr>
      </w:pPr>
      <w:r>
        <w:rPr>
          <w:lang w:eastAsia="fr-CH"/>
        </w:rPr>
        <w:t>Notre projet utilise Spring Boot, il intègre Tomcat par défaut.</w:t>
      </w:r>
    </w:p>
    <w:p w14:paraId="2D6F129E" w14:textId="6D03C810" w:rsidR="00D52FEE" w:rsidRPr="00CD75BA" w:rsidRDefault="00CD75BA" w:rsidP="00CD75BA">
      <w:pPr>
        <w:pStyle w:val="TxtCode1-Violet"/>
      </w:pPr>
      <w:r w:rsidRPr="00CD75BA">
        <w:t>Tomcat initialized with port 8080 (http)</w:t>
      </w:r>
    </w:p>
    <w:p w14:paraId="0BCBD154" w14:textId="77777777" w:rsidR="00D01D6D" w:rsidRDefault="00D01D6D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>Quelle version de java est utilisée ?</w:t>
      </w:r>
    </w:p>
    <w:p w14:paraId="2860DFEC" w14:textId="70464741" w:rsidR="00DB21F1" w:rsidRDefault="00DB21F1" w:rsidP="00DB21F1">
      <w:pPr>
        <w:pStyle w:val="TxtJustifi"/>
        <w:rPr>
          <w:lang w:eastAsia="fr-CH"/>
        </w:rPr>
      </w:pPr>
      <w:r>
        <w:rPr>
          <w:lang w:eastAsia="fr-CH"/>
        </w:rPr>
        <w:t>Nous avons utilisé le JDK 17</w:t>
      </w:r>
    </w:p>
    <w:p w14:paraId="563BBF36" w14:textId="60EB3C63" w:rsidR="00BE3FB9" w:rsidRPr="00BE3FB9" w:rsidRDefault="00BE3FB9" w:rsidP="00BE3FB9">
      <w:pPr>
        <w:pStyle w:val="TxtCode1-Violet"/>
      </w:pPr>
      <w:r w:rsidRPr="00BE3FB9">
        <w:t>Starting Ex6Application using Java 17.0.14 with PID 12052 (/home/adm-poc/ex7/ex6/target/classes start</w:t>
      </w:r>
    </w:p>
    <w:p w14:paraId="252A4AD9" w14:textId="58585A05" w:rsidR="00D01D6D" w:rsidRDefault="002F2651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>S’il</w:t>
      </w:r>
      <w:r w:rsidR="00D01D6D" w:rsidRPr="00D01D6D">
        <w:rPr>
          <w:lang w:eastAsia="fr-CH"/>
        </w:rPr>
        <w:t xml:space="preserve"> y a un serveur web, quelle version utilise-t-il ?</w:t>
      </w:r>
    </w:p>
    <w:p w14:paraId="05E6E3BD" w14:textId="7B362E3D" w:rsidR="00DB21F1" w:rsidRDefault="00CD75BA" w:rsidP="00CD75BA">
      <w:pPr>
        <w:pStyle w:val="TxtJustifi"/>
        <w:rPr>
          <w:lang w:eastAsia="fr-CH"/>
        </w:rPr>
      </w:pPr>
      <w:r>
        <w:rPr>
          <w:lang w:eastAsia="fr-CH"/>
        </w:rPr>
        <w:t xml:space="preserve">Comme dis plus haut, notre projet utilise </w:t>
      </w:r>
      <w:r w:rsidR="008919B4">
        <w:rPr>
          <w:lang w:eastAsia="fr-CH"/>
        </w:rPr>
        <w:t>Tomcat. Voici la version que nous utilisons :</w:t>
      </w:r>
    </w:p>
    <w:p w14:paraId="11210306" w14:textId="3CDF7D3E" w:rsidR="004F234E" w:rsidRDefault="008919B4" w:rsidP="004F033C">
      <w:pPr>
        <w:pStyle w:val="TxtCode1-Violet"/>
      </w:pPr>
      <w:r w:rsidRPr="008919B4">
        <w:t>[Apache Tomcat/10.1.19]</w:t>
      </w:r>
    </w:p>
    <w:p w14:paraId="020C5549" w14:textId="07518712" w:rsidR="007F6085" w:rsidRDefault="007F6085" w:rsidP="002F2651">
      <w:pPr>
        <w:pStyle w:val="Titre3"/>
      </w:pPr>
      <w:bookmarkStart w:id="10" w:name="_Toc194311059"/>
      <w:r>
        <w:t>Résultat</w:t>
      </w:r>
      <w:bookmarkEnd w:id="10"/>
    </w:p>
    <w:p w14:paraId="06537249" w14:textId="77777777" w:rsidR="00E869B9" w:rsidRPr="008E2B1D" w:rsidRDefault="00E869B9" w:rsidP="00E869B9">
      <w:pPr>
        <w:pStyle w:val="TxtJustifi"/>
      </w:pPr>
      <w:r>
        <w:t>Un exemple d’utilisation de l’exercice</w:t>
      </w:r>
    </w:p>
    <w:p w14:paraId="6275E85B" w14:textId="7E249E9B" w:rsidR="004F234E" w:rsidRDefault="0031531F" w:rsidP="0031531F">
      <w:pPr>
        <w:pStyle w:val="ListePuce1"/>
        <w:numPr>
          <w:ilvl w:val="0"/>
          <w:numId w:val="0"/>
        </w:numPr>
      </w:pPr>
      <w:r>
        <w:t>Au lancement de l’application, nous avons une erreur car rien n’est affiché :</w:t>
      </w:r>
    </w:p>
    <w:p w14:paraId="63BC227A" w14:textId="1D215F8B" w:rsidR="0031531F" w:rsidRDefault="0031531F" w:rsidP="0031531F">
      <w:pPr>
        <w:pStyle w:val="ListePuce1"/>
        <w:numPr>
          <w:ilvl w:val="0"/>
          <w:numId w:val="0"/>
        </w:numPr>
      </w:pPr>
      <w:r w:rsidRPr="0031531F">
        <w:lastRenderedPageBreak/>
        <w:drawing>
          <wp:inline distT="0" distB="0" distL="0" distR="0" wp14:anchorId="245B1CE2" wp14:editId="26AF42F9">
            <wp:extent cx="6011114" cy="2362530"/>
            <wp:effectExtent l="0" t="0" r="0" b="0"/>
            <wp:docPr id="842085780" name="Image 1" descr="Une image contenant texte, capture d’écran, Police, affichag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85780" name="Image 1" descr="Une image contenant texte, capture d’écran, Police, affichag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D1DC" w14:textId="40346CF4" w:rsidR="0031531F" w:rsidRDefault="0031531F" w:rsidP="0031531F">
      <w:pPr>
        <w:pStyle w:val="ListePuce1"/>
        <w:numPr>
          <w:ilvl w:val="0"/>
          <w:numId w:val="0"/>
        </w:numPr>
      </w:pPr>
      <w:r>
        <w:t xml:space="preserve">Nous ouvrons un </w:t>
      </w:r>
      <w:r w:rsidR="00E51B15">
        <w:t>chemin différent qui nous affiche un JSON :</w:t>
      </w:r>
    </w:p>
    <w:p w14:paraId="6273ACA4" w14:textId="0BE845B9" w:rsidR="00E51B15" w:rsidRPr="00FB67CE" w:rsidRDefault="00E51B15" w:rsidP="0031531F">
      <w:pPr>
        <w:pStyle w:val="ListePuce1"/>
        <w:numPr>
          <w:ilvl w:val="0"/>
          <w:numId w:val="0"/>
        </w:numPr>
      </w:pPr>
      <w:r w:rsidRPr="00E51B15">
        <w:drawing>
          <wp:inline distT="0" distB="0" distL="0" distR="0" wp14:anchorId="68C78EEA" wp14:editId="7DE66A1F">
            <wp:extent cx="4258269" cy="1352739"/>
            <wp:effectExtent l="0" t="0" r="0" b="0"/>
            <wp:docPr id="87823270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3270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B8F2" w14:textId="6879D8A8" w:rsidR="003B7E48" w:rsidRPr="003B7E48" w:rsidRDefault="003B7E48" w:rsidP="003B7E48">
      <w:pPr>
        <w:pStyle w:val="Titre2"/>
      </w:pPr>
      <w:bookmarkStart w:id="11" w:name="_Toc194311060"/>
      <w:r w:rsidRPr="003B7E48">
        <w:t>Conteneurisation</w:t>
      </w:r>
      <w:bookmarkEnd w:id="11"/>
    </w:p>
    <w:p w14:paraId="1D40F5ED" w14:textId="77777777" w:rsidR="007F6085" w:rsidRDefault="007F6085" w:rsidP="002F2651">
      <w:pPr>
        <w:pStyle w:val="Titre3"/>
      </w:pPr>
      <w:bookmarkStart w:id="12" w:name="_Toc194311061"/>
      <w:r>
        <w:t>Questions</w:t>
      </w:r>
      <w:bookmarkEnd w:id="12"/>
    </w:p>
    <w:p w14:paraId="6296A659" w14:textId="77777777" w:rsidR="002F2651" w:rsidRDefault="002F2651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>Pourquoi faire un container pour une application Java ?</w:t>
      </w:r>
    </w:p>
    <w:p w14:paraId="03437CCB" w14:textId="4D3EE94F" w:rsidR="00BA2783" w:rsidRDefault="00D73861" w:rsidP="00BA2783">
      <w:pPr>
        <w:pStyle w:val="TxtJustifi"/>
        <w:rPr>
          <w:lang w:eastAsia="fr-CH"/>
        </w:rPr>
      </w:pPr>
      <w:r>
        <w:rPr>
          <w:lang w:eastAsia="fr-CH"/>
        </w:rPr>
        <w:t xml:space="preserve">Docker est devenu un outil essentiel en programmation, il nous fait gagner beaucoup de temps. </w:t>
      </w:r>
      <w:r w:rsidR="00F27830">
        <w:rPr>
          <w:lang w:eastAsia="fr-CH"/>
        </w:rPr>
        <w:t>Un container permet d’exécuter un application Java de manière isolée et portable. Voici quelques avantages :</w:t>
      </w:r>
    </w:p>
    <w:p w14:paraId="1B6C50EF" w14:textId="0601C57F" w:rsidR="00F27830" w:rsidRDefault="00563203" w:rsidP="005B091C">
      <w:pPr>
        <w:pStyle w:val="ListePuce1"/>
        <w:rPr>
          <w:lang w:eastAsia="fr-CH"/>
        </w:rPr>
      </w:pPr>
      <w:r>
        <w:rPr>
          <w:lang w:eastAsia="fr-CH"/>
        </w:rPr>
        <w:t>Portable</w:t>
      </w:r>
    </w:p>
    <w:p w14:paraId="0693E9B8" w14:textId="42AD0D68" w:rsidR="00563203" w:rsidRDefault="00563203" w:rsidP="005B091C">
      <w:pPr>
        <w:pStyle w:val="ListePuce1"/>
        <w:rPr>
          <w:lang w:eastAsia="fr-CH"/>
        </w:rPr>
      </w:pPr>
      <w:r>
        <w:rPr>
          <w:lang w:eastAsia="fr-CH"/>
        </w:rPr>
        <w:t>Facile à déployer</w:t>
      </w:r>
    </w:p>
    <w:p w14:paraId="3DFCC8F9" w14:textId="190B9CC9" w:rsidR="00563203" w:rsidRPr="00D01D6D" w:rsidRDefault="005B091C" w:rsidP="005B091C">
      <w:pPr>
        <w:pStyle w:val="ListePuce1"/>
        <w:rPr>
          <w:lang w:eastAsia="fr-CH"/>
        </w:rPr>
      </w:pPr>
      <w:r>
        <w:rPr>
          <w:lang w:eastAsia="fr-CH"/>
        </w:rPr>
        <w:t>Intégration facile d’une base de données</w:t>
      </w:r>
    </w:p>
    <w:p w14:paraId="48788EF4" w14:textId="77777777" w:rsidR="002F2651" w:rsidRDefault="002F2651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 xml:space="preserve">Y a-t-il un serveur web ?  Ou se trouve </w:t>
      </w:r>
      <w:proofErr w:type="spellStart"/>
      <w:r w:rsidRPr="00D01D6D">
        <w:rPr>
          <w:lang w:eastAsia="fr-CH"/>
        </w:rPr>
        <w:t>t'il</w:t>
      </w:r>
      <w:proofErr w:type="spellEnd"/>
      <w:r w:rsidRPr="00D01D6D">
        <w:rPr>
          <w:lang w:eastAsia="fr-CH"/>
        </w:rPr>
        <w:t xml:space="preserve"> ? </w:t>
      </w:r>
    </w:p>
    <w:p w14:paraId="6900CA76" w14:textId="2EECDC32" w:rsidR="00252EAA" w:rsidRDefault="00252EAA" w:rsidP="00252EAA">
      <w:pPr>
        <w:pStyle w:val="TxtJustifi"/>
        <w:rPr>
          <w:lang w:eastAsia="fr-CH"/>
        </w:rPr>
      </w:pPr>
      <w:r>
        <w:rPr>
          <w:lang w:eastAsia="fr-CH"/>
        </w:rPr>
        <w:t>Sur une application Spring Boot</w:t>
      </w:r>
      <w:r w:rsidR="007B68CC">
        <w:rPr>
          <w:lang w:eastAsia="fr-CH"/>
        </w:rPr>
        <w:t xml:space="preserve">, comme nous avons, </w:t>
      </w:r>
      <w:r w:rsidR="002C04EB">
        <w:rPr>
          <w:lang w:eastAsia="fr-CH"/>
        </w:rPr>
        <w:t xml:space="preserve">le serveur Web (Tomcat) est directement </w:t>
      </w:r>
      <w:r w:rsidR="00EE49E6">
        <w:rPr>
          <w:lang w:eastAsia="fr-CH"/>
        </w:rPr>
        <w:t>intégré</w:t>
      </w:r>
      <w:r w:rsidR="002C04EB">
        <w:rPr>
          <w:lang w:eastAsia="fr-CH"/>
        </w:rPr>
        <w:t xml:space="preserve"> </w:t>
      </w:r>
      <w:r w:rsidR="0019368D">
        <w:rPr>
          <w:lang w:eastAsia="fr-CH"/>
        </w:rPr>
        <w:t>à celle-ci</w:t>
      </w:r>
    </w:p>
    <w:p w14:paraId="4BCF765A" w14:textId="574EC042" w:rsidR="00FE5DF0" w:rsidRDefault="00EE49E6" w:rsidP="00252EAA">
      <w:pPr>
        <w:pStyle w:val="TxtJustifi"/>
        <w:rPr>
          <w:lang w:eastAsia="fr-CH"/>
        </w:rPr>
      </w:pPr>
      <w:r>
        <w:rPr>
          <w:lang w:eastAsia="fr-CH"/>
        </w:rPr>
        <w:t xml:space="preserve">Il tourne sur le port 8080 comme l’indique le </w:t>
      </w:r>
      <w:proofErr w:type="spellStart"/>
      <w:r w:rsidR="00FE5DF0">
        <w:rPr>
          <w:lang w:eastAsia="fr-CH"/>
        </w:rPr>
        <w:t>DockerFile</w:t>
      </w:r>
      <w:proofErr w:type="spellEnd"/>
      <w:r w:rsidR="00215A95">
        <w:rPr>
          <w:lang w:eastAsia="fr-CH"/>
        </w:rPr>
        <w:t xml:space="preserve"> (EXPOSE 8080)</w:t>
      </w:r>
    </w:p>
    <w:p w14:paraId="49AC1E34" w14:textId="77777777" w:rsidR="00215A95" w:rsidRPr="00215A95" w:rsidRDefault="00215A95" w:rsidP="00215A95">
      <w:pPr>
        <w:pStyle w:val="TxtCode1-Violet"/>
      </w:pPr>
      <w:r w:rsidRPr="00215A95">
        <w:t>FROM openjdk:17-jdk-alpine</w:t>
      </w:r>
    </w:p>
    <w:p w14:paraId="6B0F9165" w14:textId="77777777" w:rsidR="00215A95" w:rsidRPr="00215A95" w:rsidRDefault="00215A95" w:rsidP="00215A95">
      <w:pPr>
        <w:pStyle w:val="TxtCode1-Violet"/>
      </w:pPr>
      <w:r w:rsidRPr="00215A95">
        <w:t>VOLUME /tmp</w:t>
      </w:r>
    </w:p>
    <w:p w14:paraId="4F49CE18" w14:textId="77777777" w:rsidR="00215A95" w:rsidRPr="006E2E04" w:rsidRDefault="00215A95" w:rsidP="00215A95">
      <w:pPr>
        <w:pStyle w:val="TxtCode1-Violet"/>
        <w:rPr>
          <w:lang w:val="fr-CH"/>
        </w:rPr>
      </w:pPr>
      <w:r w:rsidRPr="006E2E04">
        <w:rPr>
          <w:lang w:val="fr-CH"/>
        </w:rPr>
        <w:t>ARG JAVA_OPTS</w:t>
      </w:r>
    </w:p>
    <w:p w14:paraId="5D74590A" w14:textId="77777777" w:rsidR="00215A95" w:rsidRPr="006E2E04" w:rsidRDefault="00215A95" w:rsidP="00215A95">
      <w:pPr>
        <w:pStyle w:val="TxtCode1-Violet"/>
        <w:rPr>
          <w:lang w:val="fr-CH"/>
        </w:rPr>
      </w:pPr>
      <w:r w:rsidRPr="006E2E04">
        <w:rPr>
          <w:lang w:val="fr-CH"/>
        </w:rPr>
        <w:t>ENV JAVA_OPTS=$JAVA_OPTS</w:t>
      </w:r>
    </w:p>
    <w:p w14:paraId="5388CB2B" w14:textId="77777777" w:rsidR="00215A95" w:rsidRPr="006E2E04" w:rsidRDefault="00215A95" w:rsidP="00215A95">
      <w:pPr>
        <w:pStyle w:val="TxtCode1-Violet"/>
        <w:rPr>
          <w:lang w:val="fr-CH"/>
        </w:rPr>
      </w:pPr>
      <w:r w:rsidRPr="006E2E04">
        <w:rPr>
          <w:lang w:val="fr-CH"/>
        </w:rPr>
        <w:t>COPY target/ex6-0.0.1-SNAPSHOT.jar ex6.jar</w:t>
      </w:r>
    </w:p>
    <w:p w14:paraId="41E71819" w14:textId="77777777" w:rsidR="00215A95" w:rsidRPr="006E2E04" w:rsidRDefault="00215A95" w:rsidP="00215A95">
      <w:pPr>
        <w:pStyle w:val="TxtCode1-Violet"/>
        <w:rPr>
          <w:lang w:val="fr-CH"/>
        </w:rPr>
      </w:pPr>
      <w:r w:rsidRPr="006E2E04">
        <w:rPr>
          <w:lang w:val="fr-CH"/>
        </w:rPr>
        <w:t>EXPOSE 8080</w:t>
      </w:r>
    </w:p>
    <w:p w14:paraId="59944B00" w14:textId="77777777" w:rsidR="00215A95" w:rsidRPr="006E2E04" w:rsidRDefault="00215A95" w:rsidP="00215A95">
      <w:pPr>
        <w:pStyle w:val="TxtCode1-Violet"/>
        <w:rPr>
          <w:lang w:val="fr-CH"/>
        </w:rPr>
      </w:pPr>
      <w:r w:rsidRPr="006E2E04">
        <w:rPr>
          <w:lang w:val="fr-CH"/>
        </w:rPr>
        <w:lastRenderedPageBreak/>
        <w:t>ENTRYPOINT exec java $JAVA_OPTS -jar ex6.jar</w:t>
      </w:r>
    </w:p>
    <w:p w14:paraId="290E29A0" w14:textId="77777777" w:rsidR="00215A95" w:rsidRPr="00215A95" w:rsidRDefault="00215A95" w:rsidP="00215A95">
      <w:pPr>
        <w:pStyle w:val="TxtCode1-Violet"/>
      </w:pPr>
      <w:r w:rsidRPr="00215A95">
        <w:t>ENV DATABASE_URL=jdbc:mysql://host.docker.internal:3308/133ex6</w:t>
      </w:r>
    </w:p>
    <w:p w14:paraId="1F5FA4D0" w14:textId="77777777" w:rsidR="00215A95" w:rsidRPr="00215A95" w:rsidRDefault="00215A95" w:rsidP="00215A95">
      <w:pPr>
        <w:pStyle w:val="TxtCode1-Violet"/>
      </w:pPr>
      <w:r w:rsidRPr="00215A95">
        <w:t># For Spring-Boot project, use the entrypoint below to reduce Tomcat startup time.</w:t>
      </w:r>
    </w:p>
    <w:p w14:paraId="0782D929" w14:textId="76469DF8" w:rsidR="00EE49E6" w:rsidRPr="00930598" w:rsidRDefault="00215A95" w:rsidP="00930598">
      <w:pPr>
        <w:pStyle w:val="TxtCode1-Violet"/>
        <w:rPr>
          <w:lang w:val="fr-CH"/>
        </w:rPr>
      </w:pPr>
      <w:r w:rsidRPr="006E2E04">
        <w:rPr>
          <w:lang w:val="fr-CH"/>
        </w:rPr>
        <w:t>#ENTRYPOINT exec java $JAVA_OPTS -Djava.security.egd=file:/dev/./urandom -jar ex6.jar</w:t>
      </w:r>
    </w:p>
    <w:p w14:paraId="541112B0" w14:textId="32561D0F" w:rsidR="002F2651" w:rsidRPr="00D01D6D" w:rsidRDefault="002F2651" w:rsidP="001265DC">
      <w:pPr>
        <w:pStyle w:val="StyleLatinCalibri14ptGrasAprs0ptInterlignesimp"/>
        <w:rPr>
          <w:lang w:eastAsia="fr-CH"/>
        </w:rPr>
      </w:pPr>
      <w:r w:rsidRPr="00D01D6D">
        <w:rPr>
          <w:lang w:eastAsia="fr-CH"/>
        </w:rPr>
        <w:t>A quoi faut-il faire attention (pensez au</w:t>
      </w:r>
      <w:r w:rsidR="00930598">
        <w:rPr>
          <w:lang w:eastAsia="fr-CH"/>
        </w:rPr>
        <w:t>x</w:t>
      </w:r>
      <w:r w:rsidRPr="00D01D6D">
        <w:rPr>
          <w:lang w:eastAsia="fr-CH"/>
        </w:rPr>
        <w:t xml:space="preserve"> </w:t>
      </w:r>
      <w:r w:rsidR="00930598" w:rsidRPr="00D01D6D">
        <w:rPr>
          <w:lang w:eastAsia="fr-CH"/>
        </w:rPr>
        <w:t>versions !</w:t>
      </w:r>
      <w:r w:rsidRPr="00D01D6D">
        <w:rPr>
          <w:lang w:eastAsia="fr-CH"/>
        </w:rPr>
        <w:t>) ?</w:t>
      </w:r>
    </w:p>
    <w:p w14:paraId="478259DE" w14:textId="2E1E4C62" w:rsidR="002F2651" w:rsidRPr="002F2651" w:rsidRDefault="001051C3" w:rsidP="002F2651">
      <w:pPr>
        <w:pStyle w:val="TxtJustifi"/>
      </w:pPr>
      <w:r>
        <w:t>Il faut faire attention aux versions des applications</w:t>
      </w:r>
      <w:r w:rsidR="0075674A">
        <w:t>, que Spring boot et Tomcat supporte la version 17 de Java</w:t>
      </w:r>
    </w:p>
    <w:p w14:paraId="60274888" w14:textId="77777777" w:rsidR="007F6085" w:rsidRDefault="007F6085" w:rsidP="002F2651">
      <w:pPr>
        <w:pStyle w:val="Titre3"/>
      </w:pPr>
      <w:bookmarkStart w:id="13" w:name="_Toc194311062"/>
      <w:r>
        <w:t>Résultat</w:t>
      </w:r>
      <w:bookmarkEnd w:id="13"/>
    </w:p>
    <w:p w14:paraId="37F6E183" w14:textId="606310F5" w:rsidR="007F6085" w:rsidRDefault="00E869B9" w:rsidP="007F6085">
      <w:pPr>
        <w:pStyle w:val="TxtJustifi"/>
      </w:pPr>
      <w:r>
        <w:t>Un exemple d’utilisation de l’exercice</w:t>
      </w:r>
      <w:r w:rsidR="0001127B">
        <w:t> :</w:t>
      </w:r>
    </w:p>
    <w:p w14:paraId="093312BE" w14:textId="464CE905" w:rsidR="0001127B" w:rsidRDefault="0001127B" w:rsidP="007F6085">
      <w:pPr>
        <w:pStyle w:val="TxtJustifi"/>
      </w:pPr>
      <w:r>
        <w:t xml:space="preserve">Ici nous avons </w:t>
      </w:r>
      <w:r w:rsidR="00896C1A">
        <w:t>créé</w:t>
      </w:r>
      <w:r>
        <w:t xml:space="preserve"> un </w:t>
      </w:r>
      <w:proofErr w:type="spellStart"/>
      <w:r w:rsidR="00896C1A">
        <w:t>DockerFile</w:t>
      </w:r>
      <w:proofErr w:type="spellEnd"/>
      <w:r w:rsidR="00896C1A">
        <w:t xml:space="preserve"> puis nous l’avons RUN</w:t>
      </w:r>
    </w:p>
    <w:p w14:paraId="3C62DF1A" w14:textId="77777777" w:rsidR="00896C1A" w:rsidRPr="00896C1A" w:rsidRDefault="00896C1A" w:rsidP="00896C1A">
      <w:pPr>
        <w:pStyle w:val="TxtCode1-Violet"/>
      </w:pPr>
      <w:r w:rsidRPr="00896C1A">
        <w:t>FROM openjdk:17-jdk-alpine</w:t>
      </w:r>
    </w:p>
    <w:p w14:paraId="3815C2E2" w14:textId="77777777" w:rsidR="00896C1A" w:rsidRPr="00896C1A" w:rsidRDefault="00896C1A" w:rsidP="00896C1A">
      <w:pPr>
        <w:pStyle w:val="TxtCode1-Violet"/>
      </w:pPr>
      <w:r w:rsidRPr="00896C1A">
        <w:t>VOLUME /tmp</w:t>
      </w:r>
    </w:p>
    <w:p w14:paraId="35E23B28" w14:textId="77777777" w:rsidR="00896C1A" w:rsidRPr="00896C1A" w:rsidRDefault="00896C1A" w:rsidP="00896C1A">
      <w:pPr>
        <w:pStyle w:val="TxtCode1-Violet"/>
      </w:pPr>
      <w:r w:rsidRPr="00896C1A">
        <w:t>ARG JAVA_OPTS</w:t>
      </w:r>
    </w:p>
    <w:p w14:paraId="43044C51" w14:textId="77777777" w:rsidR="00896C1A" w:rsidRPr="00896C1A" w:rsidRDefault="00896C1A" w:rsidP="00896C1A">
      <w:pPr>
        <w:pStyle w:val="TxtCode1-Violet"/>
      </w:pPr>
      <w:r w:rsidRPr="00896C1A">
        <w:t>ENV JAVA_OPTS=$JAVA_OPTS</w:t>
      </w:r>
    </w:p>
    <w:p w14:paraId="16F090A7" w14:textId="77777777" w:rsidR="00896C1A" w:rsidRPr="00896C1A" w:rsidRDefault="00896C1A" w:rsidP="00896C1A">
      <w:pPr>
        <w:pStyle w:val="TxtCode1-Violet"/>
      </w:pPr>
      <w:r w:rsidRPr="00896C1A">
        <w:t>COPY complete/target/rest-service-complete-0.0.1-SNAPSHOT.jar gsrestservice.jar</w:t>
      </w:r>
    </w:p>
    <w:p w14:paraId="25EA0640" w14:textId="77777777" w:rsidR="00896C1A" w:rsidRPr="00896C1A" w:rsidRDefault="00896C1A" w:rsidP="00896C1A">
      <w:pPr>
        <w:pStyle w:val="TxtCode1-Violet"/>
      </w:pPr>
      <w:r w:rsidRPr="00896C1A">
        <w:t>EXPOSE 8080</w:t>
      </w:r>
    </w:p>
    <w:p w14:paraId="1DFE85D7" w14:textId="77777777" w:rsidR="00896C1A" w:rsidRPr="00896C1A" w:rsidRDefault="00896C1A" w:rsidP="00896C1A">
      <w:pPr>
        <w:pStyle w:val="TxtCode1-Violet"/>
      </w:pPr>
      <w:r w:rsidRPr="00896C1A">
        <w:t>ENTRYPOINT exec java $JAVA_OPTS -jar gsrestservice.jar</w:t>
      </w:r>
    </w:p>
    <w:p w14:paraId="4861529C" w14:textId="77777777" w:rsidR="00896C1A" w:rsidRPr="00896C1A" w:rsidRDefault="00896C1A" w:rsidP="00896C1A">
      <w:pPr>
        <w:pStyle w:val="TxtCode1-Violet"/>
      </w:pPr>
      <w:r w:rsidRPr="00896C1A">
        <w:t># For Spring-Boot project, use the entrypoint below to reduce Tomcat startup time.</w:t>
      </w:r>
    </w:p>
    <w:p w14:paraId="34EFBAB8" w14:textId="50D8929C" w:rsidR="00896C1A" w:rsidRPr="00896C1A" w:rsidRDefault="00896C1A" w:rsidP="00896C1A">
      <w:pPr>
        <w:pStyle w:val="TxtCode1-Violet"/>
      </w:pPr>
      <w:r w:rsidRPr="00896C1A">
        <w:t>#ENTRYPOINT exec java $JAVA_OPTS -Djava.security.egd=file:/dev/./urandom -jar gsrestservice.jar</w:t>
      </w:r>
    </w:p>
    <w:p w14:paraId="67BF0B2D" w14:textId="77777777" w:rsidR="00896C1A" w:rsidRPr="00896C1A" w:rsidRDefault="00896C1A" w:rsidP="007F6085">
      <w:pPr>
        <w:pStyle w:val="TxtJustifi"/>
        <w:rPr>
          <w:lang w:val="en-US"/>
        </w:rPr>
      </w:pPr>
    </w:p>
    <w:p w14:paraId="78E2BA47" w14:textId="18591A81" w:rsidR="00896C1A" w:rsidRPr="007F6085" w:rsidRDefault="00896C1A" w:rsidP="007F6085">
      <w:pPr>
        <w:pStyle w:val="TxtJustifi"/>
      </w:pPr>
      <w:r w:rsidRPr="00896C1A">
        <w:drawing>
          <wp:inline distT="0" distB="0" distL="0" distR="0" wp14:anchorId="2D5A802F" wp14:editId="31CCCF82">
            <wp:extent cx="6188710" cy="174625"/>
            <wp:effectExtent l="0" t="0" r="2540" b="0"/>
            <wp:docPr id="30194148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9414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462AB" w14:textId="77777777" w:rsidR="00D01D6D" w:rsidRPr="00D01D6D" w:rsidRDefault="00D01D6D" w:rsidP="00D01D6D">
      <w:pPr>
        <w:pStyle w:val="TxtJustifi"/>
      </w:pPr>
    </w:p>
    <w:p w14:paraId="3C0BE3C5" w14:textId="67A3086B" w:rsidR="003B7E48" w:rsidRPr="003B7E48" w:rsidRDefault="003B7E48" w:rsidP="003B7E48">
      <w:pPr>
        <w:pStyle w:val="Titre2"/>
      </w:pPr>
      <w:bookmarkStart w:id="14" w:name="_Toc194311063"/>
      <w:r w:rsidRPr="003B7E48">
        <w:t>Création d'un projet Spring Boot</w:t>
      </w:r>
      <w:bookmarkEnd w:id="14"/>
    </w:p>
    <w:p w14:paraId="2DC7362A" w14:textId="77777777" w:rsidR="007F6085" w:rsidRDefault="007F6085" w:rsidP="002F2651">
      <w:pPr>
        <w:pStyle w:val="Titre3"/>
      </w:pPr>
      <w:bookmarkStart w:id="15" w:name="_Toc194311064"/>
      <w:r>
        <w:t>Questions</w:t>
      </w:r>
      <w:bookmarkEnd w:id="15"/>
    </w:p>
    <w:p w14:paraId="4F1A964F" w14:textId="77777777" w:rsidR="002F2651" w:rsidRPr="00947991" w:rsidRDefault="002F2651" w:rsidP="002F2651">
      <w:pPr>
        <w:pStyle w:val="TxtJustifi"/>
        <w:rPr>
          <w:b/>
          <w:bCs/>
          <w:sz w:val="28"/>
          <w:szCs w:val="28"/>
        </w:rPr>
      </w:pPr>
      <w:r w:rsidRPr="00947991">
        <w:rPr>
          <w:b/>
          <w:bCs/>
          <w:sz w:val="28"/>
          <w:szCs w:val="28"/>
        </w:rPr>
        <w:t xml:space="preserve">Quelles sont les annotations utilisée (commencent par @) dans votre </w:t>
      </w:r>
      <w:proofErr w:type="spellStart"/>
      <w:r w:rsidRPr="00947991">
        <w:rPr>
          <w:b/>
          <w:bCs/>
          <w:sz w:val="28"/>
          <w:szCs w:val="28"/>
        </w:rPr>
        <w:t>controller</w:t>
      </w:r>
      <w:proofErr w:type="spellEnd"/>
      <w:r w:rsidRPr="00947991">
        <w:rPr>
          <w:b/>
          <w:bCs/>
          <w:sz w:val="28"/>
          <w:szCs w:val="28"/>
        </w:rPr>
        <w:t xml:space="preserve"> ?</w:t>
      </w:r>
    </w:p>
    <w:p w14:paraId="0678D0C2" w14:textId="77777777" w:rsidR="00280443" w:rsidRPr="009608A0" w:rsidRDefault="00280443" w:rsidP="00280443">
      <w:pPr>
        <w:pStyle w:val="TxtJustifi"/>
        <w:rPr>
          <w:b/>
          <w:bCs/>
        </w:rPr>
      </w:pPr>
      <w:r w:rsidRPr="00280443">
        <w:rPr>
          <w:b/>
          <w:bCs/>
        </w:rPr>
        <w:t>@RestController</w:t>
      </w:r>
    </w:p>
    <w:p w14:paraId="4400E390" w14:textId="76EB867C" w:rsidR="00AD5BCA" w:rsidRPr="00AD5BCA" w:rsidRDefault="00AD5BCA" w:rsidP="009608A0">
      <w:pPr>
        <w:pStyle w:val="ListePuce1"/>
      </w:pPr>
      <w:r w:rsidRPr="00AD5BCA">
        <w:t>Combine @Controller et @ResponseBody.</w:t>
      </w:r>
    </w:p>
    <w:p w14:paraId="7126D68A" w14:textId="6F12526A" w:rsidR="00AD5BCA" w:rsidRPr="00AD5BCA" w:rsidRDefault="00AD5BCA" w:rsidP="009608A0">
      <w:pPr>
        <w:pStyle w:val="ListePuce1"/>
      </w:pPr>
      <w:r w:rsidRPr="00AD5BCA">
        <w:t xml:space="preserve">Indique que ce composant Spring sert des </w:t>
      </w:r>
      <w:r w:rsidRPr="00AD5BCA">
        <w:rPr>
          <w:b/>
          <w:bCs/>
        </w:rPr>
        <w:t>réponses JSON</w:t>
      </w:r>
      <w:r w:rsidRPr="00AD5BCA">
        <w:t xml:space="preserve"> directement.</w:t>
      </w:r>
    </w:p>
    <w:p w14:paraId="7A01540E" w14:textId="62E2308F" w:rsidR="00AD5BCA" w:rsidRPr="00AD5BCA" w:rsidRDefault="00AD5BCA" w:rsidP="00AD5BCA">
      <w:pPr>
        <w:pStyle w:val="TxtJustifi"/>
        <w:rPr>
          <w:lang w:val="en-US"/>
        </w:rPr>
      </w:pPr>
      <w:proofErr w:type="spellStart"/>
      <w:proofErr w:type="gramStart"/>
      <w:r w:rsidRPr="00AD5BCA">
        <w:rPr>
          <w:lang w:val="en-US"/>
        </w:rPr>
        <w:t>Exemple</w:t>
      </w:r>
      <w:proofErr w:type="spellEnd"/>
      <w:r w:rsidRPr="00AD5BCA">
        <w:rPr>
          <w:lang w:val="en-US"/>
        </w:rPr>
        <w:t xml:space="preserve"> :</w:t>
      </w:r>
      <w:proofErr w:type="gramEnd"/>
    </w:p>
    <w:p w14:paraId="696D5158" w14:textId="77777777" w:rsidR="00AD5BCA" w:rsidRPr="009608A0" w:rsidRDefault="00AD5BCA" w:rsidP="009608A0">
      <w:pPr>
        <w:pStyle w:val="TxtCode1-Violet"/>
      </w:pPr>
      <w:r w:rsidRPr="009608A0">
        <w:rPr>
          <w:rFonts w:eastAsiaTheme="majorEastAsia"/>
        </w:rPr>
        <w:t>@RestController</w:t>
      </w:r>
    </w:p>
    <w:p w14:paraId="21D68173" w14:textId="77777777" w:rsidR="00AD5BCA" w:rsidRPr="009608A0" w:rsidRDefault="00AD5BCA" w:rsidP="009608A0">
      <w:pPr>
        <w:pStyle w:val="TxtCode1-Violet"/>
      </w:pPr>
      <w:r w:rsidRPr="009608A0">
        <w:rPr>
          <w:rFonts w:eastAsiaTheme="majorEastAsia"/>
        </w:rPr>
        <w:t>public</w:t>
      </w:r>
      <w:r w:rsidRPr="009608A0">
        <w:t xml:space="preserve"> </w:t>
      </w:r>
      <w:r w:rsidRPr="009608A0">
        <w:rPr>
          <w:rFonts w:eastAsiaTheme="majorEastAsia"/>
        </w:rPr>
        <w:t>class</w:t>
      </w:r>
      <w:r w:rsidRPr="009608A0">
        <w:t xml:space="preserve"> </w:t>
      </w:r>
      <w:r w:rsidRPr="009608A0">
        <w:rPr>
          <w:rFonts w:eastAsiaTheme="majorEastAsia"/>
        </w:rPr>
        <w:t>MyController</w:t>
      </w:r>
      <w:r w:rsidRPr="009608A0">
        <w:t xml:space="preserve"> {</w:t>
      </w:r>
    </w:p>
    <w:p w14:paraId="3D30E282" w14:textId="77777777" w:rsidR="00AD5BCA" w:rsidRPr="009608A0" w:rsidRDefault="00AD5BCA" w:rsidP="009608A0">
      <w:pPr>
        <w:pStyle w:val="TxtCode1-Violet"/>
      </w:pPr>
      <w:r w:rsidRPr="009608A0">
        <w:t xml:space="preserve">    </w:t>
      </w:r>
      <w:r w:rsidRPr="009608A0">
        <w:rPr>
          <w:rFonts w:eastAsiaTheme="majorEastAsia"/>
        </w:rPr>
        <w:t>@GetMapping("/hello")</w:t>
      </w:r>
    </w:p>
    <w:p w14:paraId="176E64E1" w14:textId="77777777" w:rsidR="00AD5BCA" w:rsidRPr="009608A0" w:rsidRDefault="00AD5BCA" w:rsidP="009608A0">
      <w:pPr>
        <w:pStyle w:val="TxtCode1-Violet"/>
      </w:pPr>
      <w:r w:rsidRPr="009608A0">
        <w:lastRenderedPageBreak/>
        <w:t xml:space="preserve">    </w:t>
      </w:r>
      <w:r w:rsidRPr="009608A0">
        <w:rPr>
          <w:rFonts w:eastAsiaTheme="majorEastAsia"/>
        </w:rPr>
        <w:t>public</w:t>
      </w:r>
      <w:r w:rsidRPr="009608A0">
        <w:t xml:space="preserve"> String </w:t>
      </w:r>
      <w:r w:rsidRPr="009608A0">
        <w:rPr>
          <w:rFonts w:eastAsiaTheme="majorEastAsia"/>
        </w:rPr>
        <w:t>sayHello()</w:t>
      </w:r>
      <w:r w:rsidRPr="009608A0">
        <w:t xml:space="preserve"> {</w:t>
      </w:r>
    </w:p>
    <w:p w14:paraId="0120C271" w14:textId="77777777" w:rsidR="00AD5BCA" w:rsidRPr="009608A0" w:rsidRDefault="00AD5BCA" w:rsidP="009608A0">
      <w:pPr>
        <w:pStyle w:val="TxtCode1-Violet"/>
      </w:pPr>
      <w:r w:rsidRPr="009608A0">
        <w:t xml:space="preserve">        </w:t>
      </w:r>
      <w:r w:rsidRPr="009608A0">
        <w:rPr>
          <w:rFonts w:eastAsiaTheme="majorEastAsia"/>
        </w:rPr>
        <w:t>return</w:t>
      </w:r>
      <w:r w:rsidRPr="009608A0">
        <w:t xml:space="preserve"> </w:t>
      </w:r>
      <w:r w:rsidRPr="009608A0">
        <w:rPr>
          <w:rFonts w:eastAsiaTheme="majorEastAsia"/>
        </w:rPr>
        <w:t>"Hello, World!"</w:t>
      </w:r>
      <w:r w:rsidRPr="009608A0">
        <w:t>;</w:t>
      </w:r>
    </w:p>
    <w:p w14:paraId="60D00D17" w14:textId="77777777" w:rsidR="00AD5BCA" w:rsidRPr="009608A0" w:rsidRDefault="00AD5BCA" w:rsidP="009608A0">
      <w:pPr>
        <w:pStyle w:val="TxtCode1-Violet"/>
      </w:pPr>
      <w:r w:rsidRPr="009608A0">
        <w:t xml:space="preserve">    }</w:t>
      </w:r>
    </w:p>
    <w:p w14:paraId="2893135C" w14:textId="77777777" w:rsidR="00AD5BCA" w:rsidRPr="009608A0" w:rsidRDefault="00AD5BCA" w:rsidP="009608A0">
      <w:pPr>
        <w:pStyle w:val="TxtCode1-Violet"/>
      </w:pPr>
      <w:r w:rsidRPr="009608A0">
        <w:t>}</w:t>
      </w:r>
    </w:p>
    <w:p w14:paraId="2067CAAB" w14:textId="77777777" w:rsidR="00AD5BCA" w:rsidRPr="00280443" w:rsidRDefault="00AD5BCA" w:rsidP="00280443">
      <w:pPr>
        <w:pStyle w:val="TxtJustifi"/>
      </w:pPr>
    </w:p>
    <w:p w14:paraId="0E63DE4F" w14:textId="77777777" w:rsidR="00280443" w:rsidRPr="009608A0" w:rsidRDefault="00280443" w:rsidP="00280443">
      <w:pPr>
        <w:pStyle w:val="TxtJustifi"/>
        <w:rPr>
          <w:b/>
          <w:bCs/>
        </w:rPr>
      </w:pPr>
      <w:r w:rsidRPr="00280443">
        <w:rPr>
          <w:b/>
          <w:bCs/>
        </w:rPr>
        <w:t>@GetMapping</w:t>
      </w:r>
    </w:p>
    <w:p w14:paraId="210A8331" w14:textId="5E39474E" w:rsidR="003E324F" w:rsidRPr="003E324F" w:rsidRDefault="003E324F" w:rsidP="009608A0">
      <w:pPr>
        <w:pStyle w:val="ListePuce1"/>
      </w:pPr>
      <w:r w:rsidRPr="003E324F">
        <w:t xml:space="preserve">Gère les requêtes </w:t>
      </w:r>
      <w:r w:rsidRPr="003E324F">
        <w:rPr>
          <w:b/>
          <w:bCs/>
        </w:rPr>
        <w:t>HTTP GET</w:t>
      </w:r>
      <w:r w:rsidRPr="003E324F">
        <w:t xml:space="preserve"> (lecture de données).</w:t>
      </w:r>
    </w:p>
    <w:p w14:paraId="2B57C040" w14:textId="3D40085E" w:rsidR="003E324F" w:rsidRPr="003E324F" w:rsidRDefault="003E324F" w:rsidP="009608A0">
      <w:pPr>
        <w:pStyle w:val="ListePuce1"/>
      </w:pPr>
      <w:r w:rsidRPr="003E324F">
        <w:t>Ex : Récupérer une liste d’utilisateurs.</w:t>
      </w:r>
    </w:p>
    <w:p w14:paraId="616D3017" w14:textId="77777777" w:rsidR="003E324F" w:rsidRPr="006E2E04" w:rsidRDefault="003E324F" w:rsidP="000E26B1">
      <w:pPr>
        <w:pStyle w:val="TxtCode1-Violet"/>
        <w:rPr>
          <w:rFonts w:eastAsiaTheme="majorEastAsia"/>
          <w:lang w:val="de-CH"/>
        </w:rPr>
      </w:pPr>
      <w:r w:rsidRPr="006E2E04">
        <w:rPr>
          <w:rFonts w:eastAsiaTheme="majorEastAsia"/>
          <w:lang w:val="de-CH"/>
        </w:rPr>
        <w:t>@GetMapping("/users")</w:t>
      </w:r>
    </w:p>
    <w:p w14:paraId="34DADF43" w14:textId="77777777" w:rsidR="003E324F" w:rsidRPr="006E2E04" w:rsidRDefault="003E324F" w:rsidP="000E26B1">
      <w:pPr>
        <w:pStyle w:val="TxtCode1-Violet"/>
        <w:rPr>
          <w:lang w:val="de-CH"/>
        </w:rPr>
      </w:pPr>
      <w:r w:rsidRPr="006E2E04">
        <w:rPr>
          <w:rFonts w:eastAsiaTheme="majorEastAsia"/>
          <w:lang w:val="de-CH"/>
        </w:rPr>
        <w:t>public List&lt;User&gt; getUsers() { ... }</w:t>
      </w:r>
    </w:p>
    <w:p w14:paraId="422EB38A" w14:textId="77777777" w:rsidR="003E324F" w:rsidRPr="00280443" w:rsidRDefault="003E324F" w:rsidP="00280443">
      <w:pPr>
        <w:pStyle w:val="TxtJustifi"/>
        <w:rPr>
          <w:b/>
          <w:bCs/>
          <w:lang w:val="de-CH"/>
        </w:rPr>
      </w:pPr>
    </w:p>
    <w:p w14:paraId="558EF234" w14:textId="77777777" w:rsidR="00280443" w:rsidRPr="009608A0" w:rsidRDefault="00280443" w:rsidP="00280443">
      <w:pPr>
        <w:pStyle w:val="TxtJustifi"/>
        <w:rPr>
          <w:b/>
          <w:bCs/>
        </w:rPr>
      </w:pPr>
      <w:r w:rsidRPr="00280443">
        <w:rPr>
          <w:b/>
          <w:bCs/>
        </w:rPr>
        <w:t>@PostMapping</w:t>
      </w:r>
    </w:p>
    <w:p w14:paraId="7BB67DB2" w14:textId="66135355" w:rsidR="003E324F" w:rsidRPr="003E324F" w:rsidRDefault="003E324F" w:rsidP="009608A0">
      <w:pPr>
        <w:pStyle w:val="ListePuce1"/>
      </w:pPr>
      <w:r w:rsidRPr="003E324F">
        <w:t xml:space="preserve">Gère les requêtes </w:t>
      </w:r>
      <w:r w:rsidRPr="003E324F">
        <w:rPr>
          <w:b/>
          <w:bCs/>
        </w:rPr>
        <w:t>HTTP POST</w:t>
      </w:r>
      <w:r w:rsidRPr="003E324F">
        <w:t xml:space="preserve"> (ajout de données).</w:t>
      </w:r>
    </w:p>
    <w:p w14:paraId="230121A2" w14:textId="1DAD2EFF" w:rsidR="003E324F" w:rsidRPr="003E324F" w:rsidRDefault="003E324F" w:rsidP="009608A0">
      <w:pPr>
        <w:pStyle w:val="ListePuce1"/>
      </w:pPr>
      <w:r w:rsidRPr="003E324F">
        <w:t>Ex : Ajouter un nouvel utilisateur.</w:t>
      </w:r>
    </w:p>
    <w:p w14:paraId="520F48EB" w14:textId="77777777" w:rsidR="003E324F" w:rsidRPr="003E324F" w:rsidRDefault="003E324F" w:rsidP="000E26B1">
      <w:pPr>
        <w:pStyle w:val="TxtCode1-Violet"/>
        <w:rPr>
          <w:rFonts w:eastAsiaTheme="majorEastAsia"/>
        </w:rPr>
      </w:pPr>
      <w:r w:rsidRPr="003E324F">
        <w:rPr>
          <w:rFonts w:eastAsiaTheme="majorEastAsia"/>
        </w:rPr>
        <w:t>@PostMapping("/users")</w:t>
      </w:r>
    </w:p>
    <w:p w14:paraId="2F6D4F9D" w14:textId="77777777" w:rsidR="003E324F" w:rsidRPr="003E324F" w:rsidRDefault="003E324F" w:rsidP="000E26B1">
      <w:pPr>
        <w:pStyle w:val="TxtCode1-Violet"/>
      </w:pPr>
      <w:r w:rsidRPr="003E324F">
        <w:rPr>
          <w:rFonts w:eastAsiaTheme="majorEastAsia"/>
        </w:rPr>
        <w:t>public User createUser(@RequestBody User user) { ... }</w:t>
      </w:r>
    </w:p>
    <w:p w14:paraId="54E710B6" w14:textId="77777777" w:rsidR="003E324F" w:rsidRPr="00280443" w:rsidRDefault="003E324F" w:rsidP="00280443">
      <w:pPr>
        <w:pStyle w:val="TxtJustifi"/>
      </w:pPr>
    </w:p>
    <w:p w14:paraId="118D0153" w14:textId="77777777" w:rsidR="00280443" w:rsidRPr="009608A0" w:rsidRDefault="00280443" w:rsidP="00280443">
      <w:pPr>
        <w:pStyle w:val="TxtJustifi"/>
        <w:rPr>
          <w:b/>
          <w:bCs/>
        </w:rPr>
      </w:pPr>
      <w:r w:rsidRPr="00280443">
        <w:rPr>
          <w:b/>
          <w:bCs/>
        </w:rPr>
        <w:t>@PutMapping</w:t>
      </w:r>
    </w:p>
    <w:p w14:paraId="1797581A" w14:textId="77777777" w:rsidR="003E324F" w:rsidRPr="003E324F" w:rsidRDefault="003E324F" w:rsidP="009608A0">
      <w:pPr>
        <w:pStyle w:val="ListePuce1"/>
      </w:pPr>
      <w:r w:rsidRPr="003E324F">
        <w:t xml:space="preserve">Gère les requêtes </w:t>
      </w:r>
      <w:r w:rsidRPr="003E324F">
        <w:rPr>
          <w:b/>
          <w:bCs/>
        </w:rPr>
        <w:t>HTTP PUT</w:t>
      </w:r>
      <w:r w:rsidRPr="003E324F">
        <w:t xml:space="preserve"> (mise à jour complète d’une ressource).</w:t>
      </w:r>
    </w:p>
    <w:p w14:paraId="241BA1DB" w14:textId="77777777" w:rsidR="003E324F" w:rsidRPr="003E324F" w:rsidRDefault="003E324F" w:rsidP="009608A0">
      <w:pPr>
        <w:pStyle w:val="ListePuce1"/>
      </w:pPr>
      <w:r w:rsidRPr="003E324F">
        <w:t>Ex : Modifier un utilisateur existant.</w:t>
      </w:r>
    </w:p>
    <w:p w14:paraId="7FD23E08" w14:textId="77777777" w:rsidR="003E324F" w:rsidRPr="003E324F" w:rsidRDefault="003E324F" w:rsidP="000E26B1">
      <w:pPr>
        <w:pStyle w:val="TxtCode1-Violet"/>
        <w:rPr>
          <w:rFonts w:eastAsiaTheme="majorEastAsia"/>
        </w:rPr>
      </w:pPr>
      <w:r w:rsidRPr="003E324F">
        <w:rPr>
          <w:rFonts w:eastAsiaTheme="majorEastAsia"/>
        </w:rPr>
        <w:t>@PutMapping("/users/{id}")</w:t>
      </w:r>
    </w:p>
    <w:p w14:paraId="34600AF4" w14:textId="305D8702" w:rsidR="002F2651" w:rsidRPr="002F2651" w:rsidRDefault="003E324F" w:rsidP="000E26B1">
      <w:pPr>
        <w:pStyle w:val="TxtCode1-Violet"/>
      </w:pPr>
      <w:r w:rsidRPr="003E324F">
        <w:rPr>
          <w:rFonts w:eastAsiaTheme="majorEastAsia"/>
        </w:rPr>
        <w:t>public User updateUser(@PathVariable Long id, @RequestBody User user) { ... }</w:t>
      </w:r>
    </w:p>
    <w:p w14:paraId="4E75B635" w14:textId="77777777" w:rsidR="007F6085" w:rsidRDefault="007F6085" w:rsidP="002F2651">
      <w:pPr>
        <w:pStyle w:val="Titre3"/>
      </w:pPr>
      <w:bookmarkStart w:id="16" w:name="_Toc194311065"/>
      <w:r>
        <w:t>Résultat</w:t>
      </w:r>
      <w:bookmarkEnd w:id="16"/>
    </w:p>
    <w:p w14:paraId="1820747C" w14:textId="4EF1B376" w:rsidR="00E869B9" w:rsidRDefault="00E869B9" w:rsidP="00E869B9">
      <w:pPr>
        <w:pStyle w:val="TxtJustifi"/>
      </w:pPr>
      <w:r>
        <w:t>Un exemple d’utilisation de l’exercice</w:t>
      </w:r>
      <w:r w:rsidR="009E4DED">
        <w:t> :</w:t>
      </w:r>
    </w:p>
    <w:p w14:paraId="4A722687" w14:textId="6893FC22" w:rsidR="00A2460E" w:rsidRDefault="00A2460E" w:rsidP="00E869B9">
      <w:pPr>
        <w:pStyle w:val="TxtJustifi"/>
      </w:pPr>
      <w:r>
        <w:t>Un exemple d’une requête POST</w:t>
      </w:r>
    </w:p>
    <w:p w14:paraId="0AA9C903" w14:textId="418C81B3" w:rsidR="007D7C90" w:rsidRDefault="007D7C90" w:rsidP="007D7C90">
      <w:pPr>
        <w:pStyle w:val="TxtJustifi"/>
      </w:pPr>
      <w:r w:rsidRPr="007D7C90">
        <w:lastRenderedPageBreak/>
        <w:drawing>
          <wp:inline distT="0" distB="0" distL="0" distR="0" wp14:anchorId="6B7BE269" wp14:editId="43E0D97A">
            <wp:extent cx="6188710" cy="5467350"/>
            <wp:effectExtent l="0" t="0" r="2540" b="0"/>
            <wp:docPr id="474557603" name="Image 8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57603" name="Image 8" descr="Une image contenant texte, capture d’écran, logiciel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94243" w14:textId="19711F2D" w:rsidR="00A2460E" w:rsidRDefault="00A2460E" w:rsidP="00A2460E">
      <w:pPr>
        <w:pStyle w:val="TxtJustifi"/>
      </w:pPr>
      <w:r>
        <w:t xml:space="preserve">Un exemple d’une requête </w:t>
      </w:r>
      <w:r>
        <w:t>GET</w:t>
      </w:r>
    </w:p>
    <w:p w14:paraId="01533255" w14:textId="77777777" w:rsidR="00A2460E" w:rsidRPr="007D7C90" w:rsidRDefault="00A2460E" w:rsidP="007D7C90">
      <w:pPr>
        <w:pStyle w:val="TxtJustifi"/>
      </w:pPr>
    </w:p>
    <w:p w14:paraId="733290E6" w14:textId="62B1A5EA" w:rsidR="00A2460E" w:rsidRDefault="00A2460E" w:rsidP="00A2460E">
      <w:pPr>
        <w:pStyle w:val="TxtJustifi"/>
      </w:pPr>
      <w:r w:rsidRPr="00A2460E">
        <w:lastRenderedPageBreak/>
        <w:drawing>
          <wp:inline distT="0" distB="0" distL="0" distR="0" wp14:anchorId="45128985" wp14:editId="6DE9DB68">
            <wp:extent cx="6188710" cy="5610860"/>
            <wp:effectExtent l="0" t="0" r="2540" b="8890"/>
            <wp:docPr id="438781640" name="Image 10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1640" name="Image 10" descr="Une image contenant texte, capture d’écran, nombr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1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B155" w14:textId="5B61CB88" w:rsidR="00A2460E" w:rsidRDefault="00A2460E" w:rsidP="00A2460E">
      <w:pPr>
        <w:pStyle w:val="TxtJustifi"/>
      </w:pPr>
      <w:r>
        <w:t>Un exemple d’une requête P</w:t>
      </w:r>
      <w:r>
        <w:t>UT</w:t>
      </w:r>
    </w:p>
    <w:p w14:paraId="464D563C" w14:textId="77777777" w:rsidR="00A2460E" w:rsidRPr="00A2460E" w:rsidRDefault="00A2460E" w:rsidP="00A2460E">
      <w:pPr>
        <w:pStyle w:val="TxtJustifi"/>
      </w:pPr>
    </w:p>
    <w:p w14:paraId="56C7051A" w14:textId="4EC683A6" w:rsidR="007F6085" w:rsidRPr="007F6085" w:rsidRDefault="00A2460E" w:rsidP="007F6085">
      <w:pPr>
        <w:pStyle w:val="TxtJustifi"/>
      </w:pPr>
      <w:r w:rsidRPr="00A2460E">
        <w:lastRenderedPageBreak/>
        <w:drawing>
          <wp:inline distT="0" distB="0" distL="0" distR="0" wp14:anchorId="1AB45A8E" wp14:editId="3C08F49F">
            <wp:extent cx="6188710" cy="5669280"/>
            <wp:effectExtent l="0" t="0" r="2540" b="7620"/>
            <wp:docPr id="1872202900" name="Image 12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02900" name="Image 12" descr="Une image contenant texte, capture d’écran, logiciel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DDD3" w14:textId="34D1C924" w:rsidR="003B7E48" w:rsidRPr="003B7E48" w:rsidRDefault="003B7E48" w:rsidP="003B7E48">
      <w:pPr>
        <w:pStyle w:val="Titre2"/>
      </w:pPr>
      <w:bookmarkStart w:id="17" w:name="_Toc194311066"/>
      <w:r w:rsidRPr="003B7E48">
        <w:t>Connexion à la DB JDBC</w:t>
      </w:r>
      <w:bookmarkEnd w:id="17"/>
    </w:p>
    <w:p w14:paraId="6062EAF1" w14:textId="77777777" w:rsidR="007F6085" w:rsidRDefault="007F6085" w:rsidP="002F2651">
      <w:pPr>
        <w:pStyle w:val="Titre3"/>
      </w:pPr>
      <w:bookmarkStart w:id="18" w:name="_Toc194311067"/>
      <w:r>
        <w:t>Résultat</w:t>
      </w:r>
      <w:bookmarkEnd w:id="18"/>
    </w:p>
    <w:p w14:paraId="3222AA78" w14:textId="77777777" w:rsidR="00E869B9" w:rsidRPr="008E2B1D" w:rsidRDefault="00E869B9" w:rsidP="00E869B9">
      <w:pPr>
        <w:pStyle w:val="TxtJustifi"/>
      </w:pPr>
      <w:r>
        <w:t>Un exemple d’utilisation de l’exercice</w:t>
      </w:r>
    </w:p>
    <w:p w14:paraId="4A7BDDB9" w14:textId="7CBBFDC7" w:rsidR="007F6085" w:rsidRDefault="00DF1D99" w:rsidP="007F6085">
      <w:pPr>
        <w:pStyle w:val="TxtJustifi"/>
      </w:pPr>
      <w:r>
        <w:t xml:space="preserve">Ici, nous avons fait un appel à une base de </w:t>
      </w:r>
      <w:proofErr w:type="gramStart"/>
      <w:r>
        <w:t>donnée</w:t>
      </w:r>
      <w:proofErr w:type="gramEnd"/>
      <w:r>
        <w:t xml:space="preserve"> en local avec JDBC :</w:t>
      </w:r>
    </w:p>
    <w:p w14:paraId="7212A4EE" w14:textId="491E2719" w:rsidR="00DF1D99" w:rsidRPr="007F6085" w:rsidRDefault="00DF1D99" w:rsidP="007F6085">
      <w:pPr>
        <w:pStyle w:val="TxtJustifi"/>
      </w:pPr>
      <w:r w:rsidRPr="00DF1D99">
        <w:drawing>
          <wp:inline distT="0" distB="0" distL="0" distR="0" wp14:anchorId="24CECD10" wp14:editId="6AF3E03E">
            <wp:extent cx="6188710" cy="1069340"/>
            <wp:effectExtent l="0" t="0" r="2540" b="0"/>
            <wp:docPr id="125025714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5714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B8A7" w14:textId="505D0354" w:rsidR="003B7E48" w:rsidRPr="003B7E48" w:rsidRDefault="003B7E48" w:rsidP="003B7E48">
      <w:pPr>
        <w:pStyle w:val="Titre2"/>
      </w:pPr>
      <w:bookmarkStart w:id="19" w:name="_Toc194311068"/>
      <w:r w:rsidRPr="003B7E48">
        <w:lastRenderedPageBreak/>
        <w:t>Connexion à la DB JPA</w:t>
      </w:r>
      <w:bookmarkEnd w:id="19"/>
    </w:p>
    <w:p w14:paraId="49F2BCE4" w14:textId="77777777" w:rsidR="007F6085" w:rsidRDefault="007F6085" w:rsidP="002F2651">
      <w:pPr>
        <w:pStyle w:val="Titre3"/>
      </w:pPr>
      <w:bookmarkStart w:id="20" w:name="_Toc194311069"/>
      <w:r>
        <w:t>Questions</w:t>
      </w:r>
      <w:bookmarkEnd w:id="20"/>
    </w:p>
    <w:p w14:paraId="7402C3F6" w14:textId="77777777" w:rsidR="007F6085" w:rsidRDefault="007F6085" w:rsidP="001265DC">
      <w:pPr>
        <w:pStyle w:val="StyleLatinCalibri14ptGrasAprs0ptInterlignesimp"/>
        <w:rPr>
          <w:lang w:eastAsia="fr-CH"/>
        </w:rPr>
      </w:pPr>
      <w:r w:rsidRPr="003E1F37">
        <w:rPr>
          <w:lang w:eastAsia="fr-CH"/>
        </w:rPr>
        <w:t xml:space="preserve">À quoi sert l'annotation @Autowired dans vos </w:t>
      </w:r>
      <w:proofErr w:type="spellStart"/>
      <w:r w:rsidRPr="003E1F37">
        <w:rPr>
          <w:lang w:eastAsia="fr-CH"/>
        </w:rPr>
        <w:t>controlleur</w:t>
      </w:r>
      <w:proofErr w:type="spellEnd"/>
      <w:r w:rsidRPr="003E1F37">
        <w:rPr>
          <w:lang w:eastAsia="fr-CH"/>
        </w:rPr>
        <w:t xml:space="preserve"> pour les Repository ?</w:t>
      </w:r>
    </w:p>
    <w:p w14:paraId="707D2192" w14:textId="14463422" w:rsidR="00CD4323" w:rsidRPr="003E1F37" w:rsidRDefault="00CD4323" w:rsidP="00CD4323">
      <w:pPr>
        <w:pStyle w:val="TxtJustifi"/>
        <w:rPr>
          <w:lang w:eastAsia="fr-CH"/>
        </w:rPr>
      </w:pPr>
      <w:r w:rsidRPr="00CD4323">
        <w:rPr>
          <w:lang w:eastAsia="fr-CH"/>
        </w:rPr>
        <w:t xml:space="preserve">@Autowired permet à </w:t>
      </w:r>
      <w:r w:rsidRPr="00CD4323">
        <w:rPr>
          <w:rFonts w:eastAsia="Times New Roman"/>
          <w:lang w:eastAsia="fr-CH"/>
        </w:rPr>
        <w:t>Spring d’injecter</w:t>
      </w:r>
      <w:r w:rsidRPr="00CD4323">
        <w:rPr>
          <w:lang w:eastAsia="fr-CH"/>
        </w:rPr>
        <w:t xml:space="preserve"> automatiquement une instance de </w:t>
      </w:r>
      <w:proofErr w:type="spellStart"/>
      <w:r w:rsidRPr="00CD4323">
        <w:rPr>
          <w:lang w:eastAsia="fr-CH"/>
        </w:rPr>
        <w:t>SkieurRepository</w:t>
      </w:r>
      <w:proofErr w:type="spellEnd"/>
      <w:r w:rsidRPr="00CD4323">
        <w:rPr>
          <w:lang w:eastAsia="fr-CH"/>
        </w:rPr>
        <w:t xml:space="preserve">, qui est un </w:t>
      </w:r>
      <w:r w:rsidRPr="00CD4323">
        <w:rPr>
          <w:rFonts w:eastAsia="Times New Roman"/>
          <w:lang w:eastAsia="fr-CH"/>
        </w:rPr>
        <w:t>Spring Data JPA Repository</w:t>
      </w:r>
      <w:r w:rsidRPr="00CD4323">
        <w:rPr>
          <w:lang w:eastAsia="fr-CH"/>
        </w:rPr>
        <w:t>.</w:t>
      </w:r>
    </w:p>
    <w:p w14:paraId="292497F3" w14:textId="77777777" w:rsidR="007F6085" w:rsidRDefault="007F6085" w:rsidP="001265DC">
      <w:pPr>
        <w:pStyle w:val="StyleLatinCalibri14ptGrasAprs0ptInterlignesimp"/>
        <w:rPr>
          <w:lang w:eastAsia="fr-CH"/>
        </w:rPr>
      </w:pPr>
      <w:r w:rsidRPr="003E1F37">
        <w:rPr>
          <w:lang w:eastAsia="fr-CH"/>
        </w:rPr>
        <w:t xml:space="preserve">A quoi sert l'annotation @ManyToOne dans l'entité skieur ? </w:t>
      </w:r>
    </w:p>
    <w:p w14:paraId="6CA9F83C" w14:textId="2DFFFD90" w:rsidR="00EF4D18" w:rsidRPr="003E1F37" w:rsidRDefault="00EF4D18" w:rsidP="00EF4D18">
      <w:pPr>
        <w:pStyle w:val="TxtJustifi"/>
        <w:rPr>
          <w:lang w:eastAsia="fr-CH"/>
        </w:rPr>
      </w:pPr>
      <w:r w:rsidRPr="00EF4D18">
        <w:rPr>
          <w:lang w:eastAsia="fr-CH"/>
        </w:rPr>
        <w:t xml:space="preserve">L’annotation </w:t>
      </w:r>
      <w:r w:rsidRPr="00EF4D18">
        <w:rPr>
          <w:rFonts w:eastAsia="Times New Roman"/>
          <w:lang w:eastAsia="fr-CH"/>
        </w:rPr>
        <w:t>@ManyToOne</w:t>
      </w:r>
      <w:r w:rsidRPr="00EF4D18">
        <w:rPr>
          <w:lang w:eastAsia="fr-CH"/>
        </w:rPr>
        <w:t xml:space="preserve"> est utilisée pour définir une relation de type "plusieurs vers un" dans une entité JPA.</w:t>
      </w:r>
    </w:p>
    <w:p w14:paraId="7BE6082F" w14:textId="77777777" w:rsidR="007F6085" w:rsidRPr="003E1F37" w:rsidRDefault="007F6085" w:rsidP="001265DC">
      <w:pPr>
        <w:pStyle w:val="StyleLatinCalibri14ptGrasAprs0ptInterlignesimp"/>
        <w:rPr>
          <w:lang w:eastAsia="fr-CH"/>
        </w:rPr>
      </w:pPr>
      <w:r w:rsidRPr="003E1F37">
        <w:rPr>
          <w:lang w:eastAsia="fr-CH"/>
        </w:rPr>
        <w:t xml:space="preserve">Sur la même ligne, quel </w:t>
      </w:r>
      <w:proofErr w:type="spellStart"/>
      <w:r w:rsidRPr="003E1F37">
        <w:rPr>
          <w:lang w:eastAsia="fr-CH"/>
        </w:rPr>
        <w:t>FetchType</w:t>
      </w:r>
      <w:proofErr w:type="spellEnd"/>
      <w:r w:rsidRPr="003E1F37">
        <w:rPr>
          <w:lang w:eastAsia="fr-CH"/>
        </w:rPr>
        <w:t xml:space="preserve"> est utilisé et pourquoi, </w:t>
      </w:r>
      <w:proofErr w:type="spellStart"/>
      <w:r w:rsidRPr="003E1F37">
        <w:rPr>
          <w:lang w:eastAsia="fr-CH"/>
        </w:rPr>
        <w:t>rééssayer</w:t>
      </w:r>
      <w:proofErr w:type="spellEnd"/>
      <w:r w:rsidRPr="003E1F37">
        <w:rPr>
          <w:lang w:eastAsia="fr-CH"/>
        </w:rPr>
        <w:t xml:space="preserve"> avec le </w:t>
      </w:r>
      <w:proofErr w:type="spellStart"/>
      <w:r w:rsidRPr="003E1F37">
        <w:rPr>
          <w:lang w:eastAsia="fr-CH"/>
        </w:rPr>
        <w:t>FetchType</w:t>
      </w:r>
      <w:proofErr w:type="spellEnd"/>
      <w:r w:rsidRPr="003E1F37">
        <w:rPr>
          <w:lang w:eastAsia="fr-CH"/>
        </w:rPr>
        <w:t xml:space="preserve"> LAZY et faites un </w:t>
      </w:r>
      <w:proofErr w:type="spellStart"/>
      <w:r w:rsidRPr="003E1F37">
        <w:rPr>
          <w:lang w:eastAsia="fr-CH"/>
        </w:rPr>
        <w:t>getSkieur</w:t>
      </w:r>
      <w:proofErr w:type="spellEnd"/>
      <w:r w:rsidRPr="003E1F37">
        <w:rPr>
          <w:lang w:eastAsia="fr-CH"/>
        </w:rPr>
        <w:t>.</w:t>
      </w:r>
    </w:p>
    <w:p w14:paraId="6A601E93" w14:textId="453904B5" w:rsidR="007F6085" w:rsidRDefault="00F50999" w:rsidP="007F6085">
      <w:pPr>
        <w:pStyle w:val="TxtJustifi"/>
      </w:pPr>
      <w:proofErr w:type="spellStart"/>
      <w:r>
        <w:t>FechType</w:t>
      </w:r>
      <w:proofErr w:type="spellEnd"/>
      <w:r>
        <w:t xml:space="preserve"> </w:t>
      </w:r>
      <w:r w:rsidRPr="00F50999">
        <w:t>Charge automatiquement l’objet Pays dès qu’on récupère l’entité principale.</w:t>
      </w:r>
    </w:p>
    <w:p w14:paraId="24E18878" w14:textId="6C062F7D" w:rsidR="00735743" w:rsidRPr="007F6085" w:rsidRDefault="00735743" w:rsidP="007F6085">
      <w:pPr>
        <w:pStyle w:val="TxtJustifi"/>
      </w:pPr>
      <w:r>
        <w:t>En utilisant LAZY, ça permet</w:t>
      </w:r>
      <w:r w:rsidRPr="00735743">
        <w:t xml:space="preserve"> charger Pays </w:t>
      </w:r>
      <w:r w:rsidRPr="00735743">
        <w:rPr>
          <w:b/>
          <w:bCs/>
        </w:rPr>
        <w:t>seulement quand on en a besoin</w:t>
      </w:r>
    </w:p>
    <w:p w14:paraId="0045505F" w14:textId="77777777" w:rsidR="007F6085" w:rsidRDefault="007F6085" w:rsidP="002F2651">
      <w:pPr>
        <w:pStyle w:val="Titre3"/>
      </w:pPr>
      <w:bookmarkStart w:id="21" w:name="_Toc194311070"/>
      <w:r>
        <w:t>Résultat</w:t>
      </w:r>
      <w:bookmarkEnd w:id="21"/>
    </w:p>
    <w:p w14:paraId="7B973E12" w14:textId="77777777" w:rsidR="00E869B9" w:rsidRPr="008E2B1D" w:rsidRDefault="00E869B9" w:rsidP="00E869B9">
      <w:pPr>
        <w:pStyle w:val="TxtJustifi"/>
      </w:pPr>
      <w:r>
        <w:t>Un exemple d’utilisation de l’exercice</w:t>
      </w:r>
    </w:p>
    <w:p w14:paraId="6B85C41B" w14:textId="42BA07F0" w:rsidR="003E1F37" w:rsidRDefault="00AF03C9" w:rsidP="003E1F37">
      <w:pPr>
        <w:pStyle w:val="TxtJustifi"/>
      </w:pPr>
      <w:r>
        <w:t xml:space="preserve">Dans cet exercice, nous pouvons afficher des skieurs et en créer. Nous avons fait un lien à une base de données local. </w:t>
      </w:r>
    </w:p>
    <w:p w14:paraId="771145A5" w14:textId="3F3D2B64" w:rsidR="00AF03C9" w:rsidRDefault="00AF03C9" w:rsidP="003E1F37">
      <w:pPr>
        <w:pStyle w:val="TxtJustifi"/>
      </w:pPr>
      <w:r>
        <w:t>Affichage d’un skieur</w:t>
      </w:r>
    </w:p>
    <w:p w14:paraId="403ED1CB" w14:textId="2B9CC584" w:rsidR="00AF03C9" w:rsidRPr="00AF03C9" w:rsidRDefault="00AF03C9" w:rsidP="00AF03C9">
      <w:pPr>
        <w:pStyle w:val="TxtJustifi"/>
      </w:pPr>
      <w:r w:rsidRPr="00AF03C9">
        <w:lastRenderedPageBreak/>
        <w:drawing>
          <wp:inline distT="0" distB="0" distL="0" distR="0" wp14:anchorId="187E4C38" wp14:editId="3A39CB41">
            <wp:extent cx="4876800" cy="6305550"/>
            <wp:effectExtent l="0" t="0" r="0" b="0"/>
            <wp:docPr id="1869061006" name="Image 14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61006" name="Image 14" descr="Une image contenant texte, capture d’écran, nombr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C1A82" w14:textId="57738E26" w:rsidR="00AF03C9" w:rsidRDefault="00AF03C9" w:rsidP="003E1F37">
      <w:pPr>
        <w:pStyle w:val="TxtJustifi"/>
      </w:pPr>
      <w:r>
        <w:t>Création d’un skieur :</w:t>
      </w:r>
    </w:p>
    <w:p w14:paraId="2DBD8C54" w14:textId="3B508A93" w:rsidR="00261F32" w:rsidRPr="00261F32" w:rsidRDefault="00261F32" w:rsidP="00261F32">
      <w:pPr>
        <w:pStyle w:val="TxtJustifi"/>
      </w:pPr>
      <w:r w:rsidRPr="00261F32">
        <w:lastRenderedPageBreak/>
        <w:drawing>
          <wp:inline distT="0" distB="0" distL="0" distR="0" wp14:anchorId="3EFDE817" wp14:editId="717E3444">
            <wp:extent cx="5838825" cy="5600700"/>
            <wp:effectExtent l="0" t="0" r="9525" b="0"/>
            <wp:docPr id="738365785" name="Image 16" descr="Une image contenant texte, capture d’écran, nombre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65785" name="Image 16" descr="Une image contenant texte, capture d’écran, nombre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FE41" w14:textId="021293D7" w:rsidR="00AF03C9" w:rsidRDefault="00261F32" w:rsidP="003E1F37">
      <w:pPr>
        <w:pStyle w:val="TxtJustifi"/>
      </w:pPr>
      <w:r>
        <w:t>Affichage avec le skieur créer :</w:t>
      </w:r>
    </w:p>
    <w:p w14:paraId="1371E0FD" w14:textId="0FE9D71D" w:rsidR="00261F32" w:rsidRPr="00261F32" w:rsidRDefault="00261F32" w:rsidP="00261F32">
      <w:pPr>
        <w:pStyle w:val="TxtJustifi"/>
      </w:pPr>
      <w:r w:rsidRPr="00261F32">
        <w:lastRenderedPageBreak/>
        <w:drawing>
          <wp:inline distT="0" distB="0" distL="0" distR="0" wp14:anchorId="5C110176" wp14:editId="3393C8F1">
            <wp:extent cx="6188710" cy="6972935"/>
            <wp:effectExtent l="0" t="0" r="2540" b="0"/>
            <wp:docPr id="415711795" name="Image 18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11795" name="Image 18" descr="Une image contenant texte, capture d’écran, logiciel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697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08DD" w14:textId="77777777" w:rsidR="00261F32" w:rsidRPr="003E1F37" w:rsidRDefault="00261F32" w:rsidP="003E1F37">
      <w:pPr>
        <w:pStyle w:val="TxtJustifi"/>
      </w:pPr>
    </w:p>
    <w:p w14:paraId="5CEF9FB4" w14:textId="311899B0" w:rsidR="003B7E48" w:rsidRPr="003B7E48" w:rsidRDefault="003B7E48" w:rsidP="003B7E48">
      <w:pPr>
        <w:pStyle w:val="Titre2"/>
      </w:pPr>
      <w:bookmarkStart w:id="22" w:name="_Toc194311071"/>
      <w:r w:rsidRPr="003B7E48">
        <w:t>Connexion à la DB JPA avec DTO</w:t>
      </w:r>
      <w:bookmarkEnd w:id="22"/>
    </w:p>
    <w:p w14:paraId="6453ADC7" w14:textId="77777777" w:rsidR="007F6085" w:rsidRDefault="007F6085" w:rsidP="002F2651">
      <w:pPr>
        <w:pStyle w:val="Titre3"/>
      </w:pPr>
      <w:bookmarkStart w:id="23" w:name="_Toc194311072"/>
      <w:r>
        <w:t>Questions</w:t>
      </w:r>
      <w:bookmarkEnd w:id="23"/>
    </w:p>
    <w:p w14:paraId="7A7C8CAF" w14:textId="77777777" w:rsidR="007F6085" w:rsidRDefault="007F6085" w:rsidP="001265DC">
      <w:pPr>
        <w:pStyle w:val="StyleLatinCalibri14ptGrasAprs0ptInterlignesimp"/>
        <w:rPr>
          <w:lang w:eastAsia="fr-CH"/>
        </w:rPr>
      </w:pPr>
      <w:r w:rsidRPr="003E1F37">
        <w:rPr>
          <w:lang w:eastAsia="fr-CH"/>
        </w:rPr>
        <w:t xml:space="preserve">Pourquoi dans ce cas, on retrouve un </w:t>
      </w:r>
      <w:proofErr w:type="spellStart"/>
      <w:r w:rsidRPr="003E1F37">
        <w:rPr>
          <w:lang w:eastAsia="fr-CH"/>
        </w:rPr>
        <w:t>SkierDTO</w:t>
      </w:r>
      <w:proofErr w:type="spellEnd"/>
      <w:r w:rsidRPr="003E1F37">
        <w:rPr>
          <w:lang w:eastAsia="fr-CH"/>
        </w:rPr>
        <w:t xml:space="preserve"> et pas de </w:t>
      </w:r>
      <w:proofErr w:type="spellStart"/>
      <w:r w:rsidRPr="003E1F37">
        <w:rPr>
          <w:lang w:eastAsia="fr-CH"/>
        </w:rPr>
        <w:t>PaysDTO</w:t>
      </w:r>
      <w:proofErr w:type="spellEnd"/>
      <w:r w:rsidRPr="003E1F37">
        <w:rPr>
          <w:lang w:eastAsia="fr-CH"/>
        </w:rPr>
        <w:t xml:space="preserve"> ?</w:t>
      </w:r>
    </w:p>
    <w:p w14:paraId="172E134F" w14:textId="38944A5F" w:rsidR="007F6085" w:rsidRPr="003E1F37" w:rsidRDefault="002F50FB" w:rsidP="002F50FB">
      <w:pPr>
        <w:pStyle w:val="TxtJustifi"/>
        <w:rPr>
          <w:lang w:eastAsia="fr-CH"/>
        </w:rPr>
      </w:pPr>
      <w:r>
        <w:rPr>
          <w:lang w:eastAsia="fr-CH"/>
        </w:rPr>
        <w:t>Car appeler le skieur qui a une FK du pays</w:t>
      </w:r>
    </w:p>
    <w:p w14:paraId="5DA76962" w14:textId="4FA0B8C2" w:rsidR="007F6085" w:rsidRPr="003E1F37" w:rsidRDefault="007F6085" w:rsidP="001265DC">
      <w:pPr>
        <w:pStyle w:val="StyleLatinCalibri14ptGrasAprs0ptInterlignesimp"/>
        <w:rPr>
          <w:lang w:eastAsia="fr-CH"/>
        </w:rPr>
      </w:pPr>
      <w:r w:rsidRPr="003E1F37">
        <w:rPr>
          <w:lang w:eastAsia="fr-CH"/>
        </w:rPr>
        <w:lastRenderedPageBreak/>
        <w:t xml:space="preserve">Expliquez à quoi servent les model, les repository, les </w:t>
      </w:r>
      <w:proofErr w:type="spellStart"/>
      <w:r w:rsidRPr="003E1F37">
        <w:rPr>
          <w:lang w:eastAsia="fr-CH"/>
        </w:rPr>
        <w:t>dto</w:t>
      </w:r>
      <w:proofErr w:type="spellEnd"/>
      <w:r w:rsidRPr="003E1F37">
        <w:rPr>
          <w:lang w:eastAsia="fr-CH"/>
        </w:rPr>
        <w:t xml:space="preserve">, les services et les </w:t>
      </w:r>
      <w:proofErr w:type="spellStart"/>
      <w:r w:rsidRPr="003E1F37">
        <w:rPr>
          <w:lang w:eastAsia="fr-CH"/>
        </w:rPr>
        <w:t>controlleurs</w:t>
      </w:r>
      <w:proofErr w:type="spellEnd"/>
      <w:r w:rsidRPr="003E1F37">
        <w:rPr>
          <w:lang w:eastAsia="fr-CH"/>
        </w:rPr>
        <w:t xml:space="preserve"> en vous basant sur le code donné. </w:t>
      </w:r>
    </w:p>
    <w:p w14:paraId="016BE084" w14:textId="77777777" w:rsidR="009C413A" w:rsidRDefault="009123EA" w:rsidP="009123EA">
      <w:pPr>
        <w:pStyle w:val="TxtJustifi"/>
        <w:rPr>
          <w:b/>
          <w:bCs/>
        </w:rPr>
      </w:pPr>
      <w:r w:rsidRPr="009123EA">
        <w:rPr>
          <w:b/>
          <w:bCs/>
        </w:rPr>
        <w:t>Model (Entité JPA)</w:t>
      </w:r>
    </w:p>
    <w:p w14:paraId="334F336E" w14:textId="77777777" w:rsidR="009C413A" w:rsidRPr="009C413A" w:rsidRDefault="009123EA" w:rsidP="009C413A">
      <w:pPr>
        <w:pStyle w:val="Listepuce2"/>
        <w:rPr>
          <w:b/>
          <w:bCs/>
        </w:rPr>
      </w:pPr>
      <w:r w:rsidRPr="009123EA">
        <w:t xml:space="preserve">Ce sont les </w:t>
      </w:r>
      <w:r w:rsidRPr="009123EA">
        <w:rPr>
          <w:b/>
          <w:bCs/>
        </w:rPr>
        <w:t>objets qui représentent les tables de la base de données</w:t>
      </w:r>
      <w:r w:rsidRPr="009123EA">
        <w:t>.</w:t>
      </w:r>
    </w:p>
    <w:p w14:paraId="256C413A" w14:textId="4DC2554C" w:rsidR="009123EA" w:rsidRPr="009123EA" w:rsidRDefault="009123EA" w:rsidP="009C413A">
      <w:pPr>
        <w:pStyle w:val="Listepuce2"/>
        <w:rPr>
          <w:b/>
          <w:bCs/>
        </w:rPr>
      </w:pPr>
      <w:r w:rsidRPr="009123EA">
        <w:t>Ex : Skieur.java, Pays.java → contiennent les champs et relations @ManyToOne.</w:t>
      </w:r>
    </w:p>
    <w:p w14:paraId="3505E27F" w14:textId="77777777" w:rsidR="009C413A" w:rsidRDefault="009123EA" w:rsidP="009123EA">
      <w:pPr>
        <w:pStyle w:val="TxtJustifi"/>
        <w:rPr>
          <w:b/>
          <w:bCs/>
        </w:rPr>
      </w:pPr>
      <w:r w:rsidRPr="009123EA">
        <w:rPr>
          <w:b/>
          <w:bCs/>
        </w:rPr>
        <w:t>Repository (DAO - Accès aux données)</w:t>
      </w:r>
    </w:p>
    <w:p w14:paraId="5DEBCACD" w14:textId="77777777" w:rsidR="009C413A" w:rsidRDefault="009123EA" w:rsidP="009C413A">
      <w:pPr>
        <w:pStyle w:val="Listepuce2"/>
      </w:pPr>
      <w:r>
        <w:t>I</w:t>
      </w:r>
      <w:r w:rsidRPr="009123EA">
        <w:t xml:space="preserve">nterfaces qui </w:t>
      </w:r>
      <w:r w:rsidRPr="009123EA">
        <w:rPr>
          <w:b/>
          <w:bCs/>
        </w:rPr>
        <w:t>permettent de communiquer avec la base</w:t>
      </w:r>
      <w:r w:rsidRPr="009123EA">
        <w:t>.</w:t>
      </w:r>
    </w:p>
    <w:p w14:paraId="450F145A" w14:textId="527B43FB" w:rsidR="009123EA" w:rsidRPr="009123EA" w:rsidRDefault="009123EA" w:rsidP="009C413A">
      <w:pPr>
        <w:pStyle w:val="Listepuce2"/>
      </w:pPr>
      <w:r w:rsidRPr="009123EA">
        <w:t xml:space="preserve">Ex : </w:t>
      </w:r>
      <w:proofErr w:type="spellStart"/>
      <w:r w:rsidRPr="009123EA">
        <w:t>SkieurRepository</w:t>
      </w:r>
      <w:proofErr w:type="spellEnd"/>
      <w:r w:rsidRPr="009123EA">
        <w:t xml:space="preserve"> </w:t>
      </w:r>
      <w:proofErr w:type="spellStart"/>
      <w:r w:rsidRPr="009123EA">
        <w:t>extends</w:t>
      </w:r>
      <w:proofErr w:type="spellEnd"/>
      <w:r w:rsidRPr="009123EA">
        <w:t xml:space="preserve"> </w:t>
      </w:r>
      <w:proofErr w:type="spellStart"/>
      <w:r w:rsidRPr="009123EA">
        <w:t>JpaRepository</w:t>
      </w:r>
      <w:proofErr w:type="spellEnd"/>
      <w:r w:rsidRPr="009123EA">
        <w:t xml:space="preserve">&lt;Skieur, Long&gt; → permet </w:t>
      </w:r>
      <w:proofErr w:type="spellStart"/>
      <w:proofErr w:type="gramStart"/>
      <w:r w:rsidRPr="009123EA">
        <w:t>findAll</w:t>
      </w:r>
      <w:proofErr w:type="spellEnd"/>
      <w:r w:rsidRPr="009123EA">
        <w:t>(</w:t>
      </w:r>
      <w:proofErr w:type="gramEnd"/>
      <w:r w:rsidRPr="009123EA">
        <w:t xml:space="preserve">), </w:t>
      </w:r>
      <w:proofErr w:type="spellStart"/>
      <w:r w:rsidRPr="009123EA">
        <w:t>findById</w:t>
      </w:r>
      <w:proofErr w:type="spellEnd"/>
      <w:r w:rsidRPr="009123EA">
        <w:t>(), etc.</w:t>
      </w:r>
    </w:p>
    <w:p w14:paraId="772EE8E6" w14:textId="77777777" w:rsidR="009C413A" w:rsidRDefault="009123EA" w:rsidP="009123EA">
      <w:pPr>
        <w:pStyle w:val="TxtJustifi"/>
        <w:rPr>
          <w:b/>
          <w:bCs/>
        </w:rPr>
      </w:pPr>
      <w:r w:rsidRPr="009123EA">
        <w:rPr>
          <w:b/>
          <w:bCs/>
        </w:rPr>
        <w:t>DTO (Data Transfer Object)</w:t>
      </w:r>
    </w:p>
    <w:p w14:paraId="539AFF62" w14:textId="77777777" w:rsidR="009C413A" w:rsidRDefault="009123EA" w:rsidP="009C413A">
      <w:pPr>
        <w:pStyle w:val="Listepuce2"/>
      </w:pPr>
      <w:r w:rsidRPr="009123EA">
        <w:t xml:space="preserve">Objets utilisés pour </w:t>
      </w:r>
      <w:r w:rsidRPr="009123EA">
        <w:rPr>
          <w:b/>
          <w:bCs/>
        </w:rPr>
        <w:t>transporter uniquement les données utiles</w:t>
      </w:r>
      <w:r w:rsidRPr="009123EA">
        <w:t xml:space="preserve"> entre le backend et le frontend.</w:t>
      </w:r>
    </w:p>
    <w:p w14:paraId="6E8CA911" w14:textId="5E07281E" w:rsidR="009123EA" w:rsidRPr="009123EA" w:rsidRDefault="009123EA" w:rsidP="009C413A">
      <w:pPr>
        <w:pStyle w:val="Listepuce2"/>
      </w:pPr>
      <w:r w:rsidRPr="009123EA">
        <w:t xml:space="preserve">Ex : </w:t>
      </w:r>
      <w:proofErr w:type="spellStart"/>
      <w:r w:rsidRPr="009123EA">
        <w:t>SkieurDTO</w:t>
      </w:r>
      <w:proofErr w:type="spellEnd"/>
      <w:r w:rsidRPr="009123EA">
        <w:t xml:space="preserve"> évite d’envoyer toute l’entité Skieur (et donc les données inutiles).</w:t>
      </w:r>
    </w:p>
    <w:p w14:paraId="7E54D4C5" w14:textId="77777777" w:rsidR="009C413A" w:rsidRDefault="009123EA" w:rsidP="009123EA">
      <w:pPr>
        <w:pStyle w:val="TxtJustifi"/>
        <w:rPr>
          <w:b/>
          <w:bCs/>
        </w:rPr>
      </w:pPr>
      <w:r w:rsidRPr="009123EA">
        <w:rPr>
          <w:b/>
          <w:bCs/>
        </w:rPr>
        <w:t>Service (Logique Métier)</w:t>
      </w:r>
    </w:p>
    <w:p w14:paraId="79A553D1" w14:textId="77777777" w:rsidR="009C413A" w:rsidRDefault="009123EA" w:rsidP="009C413A">
      <w:pPr>
        <w:pStyle w:val="Listepuce2"/>
      </w:pPr>
      <w:r w:rsidRPr="009123EA">
        <w:t xml:space="preserve">Contient la </w:t>
      </w:r>
      <w:r w:rsidRPr="009123EA">
        <w:rPr>
          <w:b/>
          <w:bCs/>
        </w:rPr>
        <w:t>logique de gestion</w:t>
      </w:r>
      <w:r w:rsidRPr="009123EA">
        <w:t xml:space="preserve"> des entités (ex : vérifier des règles métier, faire des calculs).</w:t>
      </w:r>
    </w:p>
    <w:p w14:paraId="253EF25B" w14:textId="08F6A85B" w:rsidR="009123EA" w:rsidRPr="009123EA" w:rsidRDefault="009123EA" w:rsidP="009C413A">
      <w:pPr>
        <w:pStyle w:val="Listepuce2"/>
      </w:pPr>
      <w:r w:rsidRPr="009123EA">
        <w:t xml:space="preserve">Ex : </w:t>
      </w:r>
      <w:proofErr w:type="spellStart"/>
      <w:r w:rsidRPr="009123EA">
        <w:t>SkieurService</w:t>
      </w:r>
      <w:proofErr w:type="spellEnd"/>
      <w:r w:rsidRPr="009123EA">
        <w:t xml:space="preserve"> qui transforme Skieur en </w:t>
      </w:r>
      <w:proofErr w:type="spellStart"/>
      <w:r w:rsidRPr="009123EA">
        <w:t>SkieurDTO</w:t>
      </w:r>
      <w:proofErr w:type="spellEnd"/>
      <w:r w:rsidRPr="009123EA">
        <w:t>.</w:t>
      </w:r>
    </w:p>
    <w:p w14:paraId="657E6965" w14:textId="77777777" w:rsidR="009C413A" w:rsidRDefault="009123EA" w:rsidP="009123EA">
      <w:pPr>
        <w:pStyle w:val="TxtJustifi"/>
        <w:rPr>
          <w:b/>
          <w:bCs/>
        </w:rPr>
      </w:pPr>
      <w:r w:rsidRPr="009123EA">
        <w:rPr>
          <w:b/>
          <w:bCs/>
        </w:rPr>
        <w:t>Controller (API REST)</w:t>
      </w:r>
    </w:p>
    <w:p w14:paraId="304A8685" w14:textId="77777777" w:rsidR="009C413A" w:rsidRDefault="009123EA" w:rsidP="009C413A">
      <w:pPr>
        <w:pStyle w:val="Listepuce2"/>
      </w:pPr>
      <w:r w:rsidRPr="009123EA">
        <w:t xml:space="preserve">Expose les </w:t>
      </w:r>
      <w:proofErr w:type="spellStart"/>
      <w:r w:rsidRPr="009123EA">
        <w:rPr>
          <w:b/>
          <w:bCs/>
        </w:rPr>
        <w:t>endpoints</w:t>
      </w:r>
      <w:proofErr w:type="spellEnd"/>
      <w:r w:rsidRPr="009123EA">
        <w:t xml:space="preserve"> (/api/skieurs) pour que le frontend accède aux données.</w:t>
      </w:r>
    </w:p>
    <w:p w14:paraId="356EE894" w14:textId="5DF9A13E" w:rsidR="007F6085" w:rsidRPr="007F6085" w:rsidRDefault="009123EA" w:rsidP="007F6085">
      <w:pPr>
        <w:pStyle w:val="Listepuce2"/>
      </w:pPr>
      <w:r w:rsidRPr="009123EA">
        <w:t xml:space="preserve">Il utilise </w:t>
      </w:r>
      <w:r w:rsidRPr="009123EA">
        <w:rPr>
          <w:b/>
          <w:bCs/>
        </w:rPr>
        <w:t>le service</w:t>
      </w:r>
      <w:r w:rsidRPr="009123EA">
        <w:t xml:space="preserve"> pour appliquer la logique métier.</w:t>
      </w:r>
    </w:p>
    <w:p w14:paraId="793E8581" w14:textId="77777777" w:rsidR="007F6085" w:rsidRDefault="007F6085" w:rsidP="002F2651">
      <w:pPr>
        <w:pStyle w:val="Titre3"/>
      </w:pPr>
      <w:bookmarkStart w:id="24" w:name="_Toc194311073"/>
      <w:r>
        <w:t>Résultat</w:t>
      </w:r>
      <w:bookmarkEnd w:id="24"/>
    </w:p>
    <w:p w14:paraId="46FAC5D8" w14:textId="77777777" w:rsidR="00E869B9" w:rsidRPr="008E2B1D" w:rsidRDefault="00E869B9" w:rsidP="00E869B9">
      <w:pPr>
        <w:pStyle w:val="TxtJustifi"/>
      </w:pPr>
      <w:r>
        <w:t>Un exemple d’utilisation de l’exercice</w:t>
      </w:r>
    </w:p>
    <w:p w14:paraId="0622437A" w14:textId="1CA8C89A" w:rsidR="003E1F37" w:rsidRDefault="00A83884" w:rsidP="003E1F37">
      <w:pPr>
        <w:pStyle w:val="TxtJustifi"/>
      </w:pPr>
      <w:r>
        <w:t>Ici nous pouvons ajouter un pays puis un skieur avec un pays :</w:t>
      </w:r>
    </w:p>
    <w:p w14:paraId="006DF240" w14:textId="0EF99417" w:rsidR="00A83884" w:rsidRDefault="00A83884" w:rsidP="003E1F37">
      <w:pPr>
        <w:pStyle w:val="TxtJustifi"/>
      </w:pPr>
      <w:r>
        <w:t>Ajout d’un pays</w:t>
      </w:r>
    </w:p>
    <w:p w14:paraId="33099204" w14:textId="64AA9AE4" w:rsidR="00A83884" w:rsidRPr="00A83884" w:rsidRDefault="00A83884" w:rsidP="00A83884">
      <w:pPr>
        <w:pStyle w:val="TxtJustifi"/>
      </w:pPr>
      <w:r w:rsidRPr="00A83884">
        <w:lastRenderedPageBreak/>
        <w:drawing>
          <wp:inline distT="0" distB="0" distL="0" distR="0" wp14:anchorId="3B331DC3" wp14:editId="6C435A06">
            <wp:extent cx="6188710" cy="5353050"/>
            <wp:effectExtent l="0" t="0" r="2540" b="0"/>
            <wp:docPr id="1451767356" name="Image 2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67356" name="Image 2" descr="Une image contenant texte, capture d’écran, logiciel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515C" w14:textId="116F76AE" w:rsidR="00A83884" w:rsidRDefault="00062C14" w:rsidP="003E1F37">
      <w:pPr>
        <w:pStyle w:val="TxtJustifi"/>
      </w:pPr>
      <w:r>
        <w:t>Création d’un skieur avec un pays :</w:t>
      </w:r>
    </w:p>
    <w:p w14:paraId="7EFA16BF" w14:textId="1012F293" w:rsidR="00062C14" w:rsidRPr="00062C14" w:rsidRDefault="00062C14" w:rsidP="00062C14">
      <w:pPr>
        <w:pStyle w:val="TxtJustifi"/>
      </w:pPr>
      <w:r w:rsidRPr="00062C14">
        <w:lastRenderedPageBreak/>
        <w:drawing>
          <wp:inline distT="0" distB="0" distL="0" distR="0" wp14:anchorId="03696FFE" wp14:editId="41712117">
            <wp:extent cx="6188710" cy="5144135"/>
            <wp:effectExtent l="0" t="0" r="2540" b="0"/>
            <wp:docPr id="1773946463" name="Image 4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46463" name="Image 4" descr="Une image contenant texte, capture d’écran, nombr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B3B11" w14:textId="3EF357BE" w:rsidR="00062C14" w:rsidRDefault="00062C14" w:rsidP="003E1F37">
      <w:pPr>
        <w:pStyle w:val="TxtJustifi"/>
      </w:pPr>
      <w:r>
        <w:t>Affichage du skieur avec le pays que nous avons créé :</w:t>
      </w:r>
    </w:p>
    <w:p w14:paraId="5A735E28" w14:textId="799FB725" w:rsidR="00062C14" w:rsidRPr="003E1F37" w:rsidRDefault="00062C14" w:rsidP="003E1F37">
      <w:pPr>
        <w:pStyle w:val="TxtJustifi"/>
      </w:pPr>
      <w:r w:rsidRPr="00062C14">
        <w:lastRenderedPageBreak/>
        <w:drawing>
          <wp:inline distT="0" distB="0" distL="0" distR="0" wp14:anchorId="63DD3CB7" wp14:editId="3C2137E3">
            <wp:extent cx="6188710" cy="4572000"/>
            <wp:effectExtent l="0" t="0" r="2540" b="0"/>
            <wp:docPr id="1139243371" name="Image 6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43371" name="Image 6" descr="Une image contenant texte, capture d’écran, nombr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EAFB4" w14:textId="7801BE1D" w:rsidR="003B7E48" w:rsidRPr="003B7E48" w:rsidRDefault="003B7E48" w:rsidP="003B7E48">
      <w:pPr>
        <w:pStyle w:val="Titre2"/>
      </w:pPr>
      <w:bookmarkStart w:id="25" w:name="_Toc194311074"/>
      <w:r w:rsidRPr="003B7E48">
        <w:t>Gestion des sessions</w:t>
      </w:r>
      <w:bookmarkEnd w:id="25"/>
    </w:p>
    <w:p w14:paraId="7FDC365C" w14:textId="77777777" w:rsidR="007F6085" w:rsidRDefault="007F6085" w:rsidP="002F2651">
      <w:pPr>
        <w:pStyle w:val="Titre3"/>
      </w:pPr>
      <w:bookmarkStart w:id="26" w:name="_Toc194311075"/>
      <w:r>
        <w:t>Questions</w:t>
      </w:r>
      <w:bookmarkEnd w:id="26"/>
    </w:p>
    <w:p w14:paraId="119A51AE" w14:textId="77777777" w:rsidR="007F6085" w:rsidRDefault="007F6085" w:rsidP="001265DC">
      <w:pPr>
        <w:pStyle w:val="StyleLatinCalibri14ptGrasAprs0ptInterlignesimp"/>
        <w:rPr>
          <w:lang w:eastAsia="fr-CH"/>
        </w:rPr>
      </w:pPr>
      <w:r w:rsidRPr="0056688C">
        <w:rPr>
          <w:lang w:eastAsia="fr-CH"/>
        </w:rPr>
        <w:t xml:space="preserve">Décrivez dans votre rapport l'utilisation de </w:t>
      </w:r>
      <w:proofErr w:type="spellStart"/>
      <w:r w:rsidRPr="0056688C">
        <w:rPr>
          <w:lang w:eastAsia="fr-CH"/>
        </w:rPr>
        <w:t>HTTPSession</w:t>
      </w:r>
      <w:proofErr w:type="spellEnd"/>
      <w:r w:rsidRPr="0056688C">
        <w:rPr>
          <w:lang w:eastAsia="fr-CH"/>
        </w:rPr>
        <w:t>.</w:t>
      </w:r>
    </w:p>
    <w:p w14:paraId="52857699" w14:textId="0C9ADFDA" w:rsidR="002B38BE" w:rsidRDefault="002B38BE" w:rsidP="002B38BE">
      <w:pPr>
        <w:pStyle w:val="TxtJustifi"/>
        <w:rPr>
          <w:lang w:eastAsia="fr-CH"/>
        </w:rPr>
      </w:pPr>
      <w:r>
        <w:rPr>
          <w:lang w:eastAsia="fr-CH"/>
        </w:rPr>
        <w:t xml:space="preserve">HTTP Session </w:t>
      </w:r>
      <w:r w:rsidR="0009361A" w:rsidRPr="0009361A">
        <w:rPr>
          <w:lang w:eastAsia="fr-CH"/>
        </w:rPr>
        <w:t>est une interface fournie par Java EE (via </w:t>
      </w:r>
      <w:proofErr w:type="spellStart"/>
      <w:proofErr w:type="gramStart"/>
      <w:r w:rsidR="0009361A" w:rsidRPr="0009361A">
        <w:rPr>
          <w:lang w:eastAsia="fr-CH"/>
        </w:rPr>
        <w:t>jakarta.servlet</w:t>
      </w:r>
      <w:proofErr w:type="gramEnd"/>
      <w:r w:rsidR="0009361A" w:rsidRPr="0009361A">
        <w:rPr>
          <w:lang w:eastAsia="fr-CH"/>
        </w:rPr>
        <w:t>.http.HttpSession</w:t>
      </w:r>
      <w:proofErr w:type="spellEnd"/>
      <w:r w:rsidR="0009361A" w:rsidRPr="0009361A">
        <w:rPr>
          <w:lang w:eastAsia="fr-CH"/>
        </w:rPr>
        <w:t>) qui permet de stocker des données </w:t>
      </w:r>
      <w:r w:rsidR="0009361A" w:rsidRPr="0009361A">
        <w:rPr>
          <w:b/>
          <w:bCs/>
          <w:lang w:eastAsia="fr-CH"/>
        </w:rPr>
        <w:t>spécifiques à un utilisateur</w:t>
      </w:r>
      <w:r w:rsidR="0009361A" w:rsidRPr="0009361A">
        <w:rPr>
          <w:lang w:eastAsia="fr-CH"/>
        </w:rPr>
        <w:t xml:space="preserve"> entre plusieurs requêtes HTTP. </w:t>
      </w:r>
    </w:p>
    <w:p w14:paraId="206FD33D" w14:textId="5DA03AFA" w:rsidR="0009361A" w:rsidRDefault="0009361A" w:rsidP="002B38BE">
      <w:pPr>
        <w:pStyle w:val="TxtJustifi"/>
        <w:rPr>
          <w:lang w:eastAsia="fr-CH"/>
        </w:rPr>
      </w:pPr>
      <w:r>
        <w:rPr>
          <w:lang w:eastAsia="fr-CH"/>
        </w:rPr>
        <w:t>En l’occurrence, nous l’utilisons pour :</w:t>
      </w:r>
    </w:p>
    <w:p w14:paraId="4B27A760" w14:textId="497632B3" w:rsidR="00ED1087" w:rsidRPr="00ED1087" w:rsidRDefault="00877092" w:rsidP="00ED1087">
      <w:pPr>
        <w:pStyle w:val="TxtJustifi"/>
        <w:numPr>
          <w:ilvl w:val="0"/>
          <w:numId w:val="30"/>
        </w:numPr>
        <w:rPr>
          <w:lang w:eastAsia="fr-CH"/>
        </w:rPr>
      </w:pPr>
      <w:r>
        <w:rPr>
          <w:b/>
          <w:bCs/>
          <w:lang w:eastAsia="fr-CH"/>
        </w:rPr>
        <w:t>Login</w:t>
      </w:r>
      <w:r w:rsidR="00FC6350">
        <w:rPr>
          <w:b/>
          <w:bCs/>
          <w:lang w:eastAsia="fr-CH"/>
        </w:rPr>
        <w:t> :</w:t>
      </w:r>
      <w:r w:rsidR="00F11E82">
        <w:rPr>
          <w:b/>
          <w:bCs/>
          <w:lang w:eastAsia="fr-CH"/>
        </w:rPr>
        <w:t xml:space="preserve"> </w:t>
      </w:r>
      <w:r w:rsidR="00F11E82">
        <w:rPr>
          <w:lang w:eastAsia="fr-CH"/>
        </w:rPr>
        <w:t xml:space="preserve">en stockant </w:t>
      </w:r>
      <w:r w:rsidR="00FC6350">
        <w:rPr>
          <w:lang w:eastAsia="fr-CH"/>
        </w:rPr>
        <w:t>le nom d’utilisateur</w:t>
      </w:r>
      <w:r w:rsidR="00ED1087" w:rsidRPr="00ED1087">
        <w:rPr>
          <w:lang w:eastAsia="fr-CH"/>
        </w:rPr>
        <w:t>.</w:t>
      </w:r>
    </w:p>
    <w:p w14:paraId="4B4CDCED" w14:textId="01A6CA20" w:rsidR="00ED1087" w:rsidRPr="00ED1087" w:rsidRDefault="00FC6350" w:rsidP="00ED1087">
      <w:pPr>
        <w:pStyle w:val="TxtJustifi"/>
        <w:numPr>
          <w:ilvl w:val="0"/>
          <w:numId w:val="30"/>
        </w:numPr>
        <w:rPr>
          <w:lang w:eastAsia="fr-CH"/>
        </w:rPr>
      </w:pPr>
      <w:r>
        <w:rPr>
          <w:b/>
          <w:bCs/>
          <w:lang w:eastAsia="fr-CH"/>
        </w:rPr>
        <w:t xml:space="preserve">Visites : </w:t>
      </w:r>
      <w:r>
        <w:rPr>
          <w:lang w:eastAsia="fr-CH"/>
        </w:rPr>
        <w:t>en comptant</w:t>
      </w:r>
      <w:r w:rsidR="00ED1087" w:rsidRPr="00ED1087">
        <w:rPr>
          <w:lang w:eastAsia="fr-CH"/>
        </w:rPr>
        <w:t> le nombre de visites sur une page.</w:t>
      </w:r>
    </w:p>
    <w:p w14:paraId="67535D38" w14:textId="63EC5548" w:rsidR="0009361A" w:rsidRDefault="00FC6350" w:rsidP="002B38BE">
      <w:pPr>
        <w:pStyle w:val="TxtJustifi"/>
        <w:numPr>
          <w:ilvl w:val="0"/>
          <w:numId w:val="30"/>
        </w:numPr>
        <w:rPr>
          <w:lang w:eastAsia="fr-CH"/>
        </w:rPr>
      </w:pPr>
      <w:proofErr w:type="spellStart"/>
      <w:r>
        <w:rPr>
          <w:b/>
          <w:bCs/>
          <w:lang w:eastAsia="fr-CH"/>
        </w:rPr>
        <w:t>Logout</w:t>
      </w:r>
      <w:proofErr w:type="spellEnd"/>
      <w:r>
        <w:rPr>
          <w:b/>
          <w:bCs/>
          <w:lang w:eastAsia="fr-CH"/>
        </w:rPr>
        <w:t xml:space="preserve"> : </w:t>
      </w:r>
      <w:r w:rsidR="003C72E2">
        <w:rPr>
          <w:lang w:eastAsia="fr-CH"/>
        </w:rPr>
        <w:t>en déconnectant</w:t>
      </w:r>
      <w:r w:rsidR="00ED1087" w:rsidRPr="00ED1087">
        <w:rPr>
          <w:lang w:eastAsia="fr-CH"/>
        </w:rPr>
        <w:t> la session.</w:t>
      </w:r>
    </w:p>
    <w:p w14:paraId="7A5DE746" w14:textId="43DA98D0" w:rsidR="007F6085" w:rsidRDefault="007F6085" w:rsidP="001265DC">
      <w:pPr>
        <w:pStyle w:val="StyleLatinCalibri14ptGrasAprs0ptInterlignesimp"/>
        <w:rPr>
          <w:lang w:eastAsia="fr-CH"/>
        </w:rPr>
      </w:pPr>
      <w:r w:rsidRPr="0056688C">
        <w:rPr>
          <w:lang w:eastAsia="fr-CH"/>
        </w:rPr>
        <w:t>Illustrez le fonctionnement des session</w:t>
      </w:r>
      <w:r w:rsidR="003C72E2">
        <w:rPr>
          <w:lang w:eastAsia="fr-CH"/>
        </w:rPr>
        <w:t>s</w:t>
      </w:r>
      <w:r w:rsidRPr="0056688C">
        <w:rPr>
          <w:lang w:eastAsia="fr-CH"/>
        </w:rPr>
        <w:t xml:space="preserve"> avec des </w:t>
      </w:r>
      <w:proofErr w:type="spellStart"/>
      <w:r w:rsidRPr="0056688C">
        <w:rPr>
          <w:lang w:eastAsia="fr-CH"/>
        </w:rPr>
        <w:t>printscreen</w:t>
      </w:r>
      <w:proofErr w:type="spellEnd"/>
      <w:r w:rsidRPr="0056688C">
        <w:rPr>
          <w:lang w:eastAsia="fr-CH"/>
        </w:rPr>
        <w:t xml:space="preserve"> de vos appels Postman à ces 3 méthodes.</w:t>
      </w:r>
    </w:p>
    <w:p w14:paraId="620BA426" w14:textId="0FC7D93D" w:rsidR="003C72E2" w:rsidRDefault="0033759A" w:rsidP="003C72E2">
      <w:pPr>
        <w:pStyle w:val="TxtJustifi"/>
        <w:rPr>
          <w:lang w:eastAsia="fr-CH"/>
        </w:rPr>
      </w:pPr>
      <w:r>
        <w:rPr>
          <w:lang w:eastAsia="fr-CH"/>
        </w:rPr>
        <w:t xml:space="preserve">La requête </w:t>
      </w:r>
      <w:r w:rsidR="008E2B1D">
        <w:rPr>
          <w:lang w:eastAsia="fr-CH"/>
        </w:rPr>
        <w:t>POST</w:t>
      </w:r>
      <w:r w:rsidR="00E5714D">
        <w:rPr>
          <w:lang w:eastAsia="fr-CH"/>
        </w:rPr>
        <w:t xml:space="preserve"> </w:t>
      </w:r>
      <w:r>
        <w:rPr>
          <w:lang w:eastAsia="fr-CH"/>
        </w:rPr>
        <w:t>de</w:t>
      </w:r>
      <w:r w:rsidR="003C72E2">
        <w:rPr>
          <w:lang w:eastAsia="fr-CH"/>
        </w:rPr>
        <w:t xml:space="preserve"> login (nous devons nous loguer avec </w:t>
      </w:r>
      <w:proofErr w:type="spellStart"/>
      <w:r>
        <w:rPr>
          <w:lang w:eastAsia="fr-CH"/>
        </w:rPr>
        <w:t>username</w:t>
      </w:r>
      <w:proofErr w:type="spell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username</w:t>
      </w:r>
      <w:proofErr w:type="spellEnd"/>
      <w:r>
        <w:rPr>
          <w:lang w:eastAsia="fr-CH"/>
        </w:rPr>
        <w:t xml:space="preserve"> &amp; </w:t>
      </w:r>
      <w:proofErr w:type="spellStart"/>
      <w:r>
        <w:rPr>
          <w:lang w:eastAsia="fr-CH"/>
        </w:rPr>
        <w:t>password</w:t>
      </w:r>
      <w:proofErr w:type="spellEnd"/>
      <w:r>
        <w:rPr>
          <w:lang w:eastAsia="fr-CH"/>
        </w:rPr>
        <w:t xml:space="preserve"> = </w:t>
      </w:r>
      <w:proofErr w:type="spellStart"/>
      <w:r>
        <w:rPr>
          <w:lang w:eastAsia="fr-CH"/>
        </w:rPr>
        <w:t>password</w:t>
      </w:r>
      <w:proofErr w:type="spellEnd"/>
      <w:r>
        <w:rPr>
          <w:lang w:eastAsia="fr-CH"/>
        </w:rPr>
        <w:t>) :</w:t>
      </w:r>
    </w:p>
    <w:p w14:paraId="43984ED1" w14:textId="2DB96AC3" w:rsidR="0033759A" w:rsidRDefault="006E2E04" w:rsidP="003C72E2">
      <w:pPr>
        <w:pStyle w:val="TxtJustifi"/>
        <w:rPr>
          <w:lang w:eastAsia="fr-CH"/>
        </w:rPr>
      </w:pPr>
      <w:r w:rsidRPr="006E2E04">
        <w:rPr>
          <w:lang w:eastAsia="fr-CH"/>
        </w:rPr>
        <w:lastRenderedPageBreak/>
        <w:drawing>
          <wp:inline distT="0" distB="0" distL="0" distR="0" wp14:anchorId="3D418638" wp14:editId="76737BCB">
            <wp:extent cx="6188710" cy="3856990"/>
            <wp:effectExtent l="0" t="0" r="2540" b="0"/>
            <wp:docPr id="1160912159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2159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84C" w14:textId="650CC366" w:rsidR="006E2E04" w:rsidRDefault="00E5714D" w:rsidP="003C72E2">
      <w:pPr>
        <w:pStyle w:val="TxtJustifi"/>
        <w:rPr>
          <w:lang w:eastAsia="fr-CH"/>
        </w:rPr>
      </w:pPr>
      <w:r>
        <w:rPr>
          <w:lang w:eastAsia="fr-CH"/>
        </w:rPr>
        <w:t xml:space="preserve">La </w:t>
      </w:r>
      <w:r w:rsidR="00370845">
        <w:rPr>
          <w:lang w:eastAsia="fr-CH"/>
        </w:rPr>
        <w:t xml:space="preserve">requête </w:t>
      </w:r>
      <w:r w:rsidR="008E2B1D">
        <w:rPr>
          <w:lang w:eastAsia="fr-CH"/>
        </w:rPr>
        <w:t>GET</w:t>
      </w:r>
      <w:r w:rsidR="00370845">
        <w:rPr>
          <w:lang w:eastAsia="fr-CH"/>
        </w:rPr>
        <w:t xml:space="preserve"> pour savoir le nombre de personne qui se sont connecté avec un </w:t>
      </w:r>
      <w:proofErr w:type="spellStart"/>
      <w:r w:rsidR="00370845">
        <w:rPr>
          <w:lang w:eastAsia="fr-CH"/>
        </w:rPr>
        <w:t>username</w:t>
      </w:r>
      <w:proofErr w:type="spellEnd"/>
      <w:r w:rsidR="00370845">
        <w:rPr>
          <w:lang w:eastAsia="fr-CH"/>
        </w:rPr>
        <w:t xml:space="preserve"> « </w:t>
      </w:r>
      <w:proofErr w:type="spellStart"/>
      <w:proofErr w:type="gramStart"/>
      <w:r w:rsidR="00370845">
        <w:rPr>
          <w:lang w:eastAsia="fr-CH"/>
        </w:rPr>
        <w:t>username</w:t>
      </w:r>
      <w:proofErr w:type="spellEnd"/>
      <w:proofErr w:type="gramEnd"/>
      <w:r w:rsidR="00370845">
        <w:rPr>
          <w:lang w:eastAsia="fr-CH"/>
        </w:rPr>
        <w:t xml:space="preserve"> » </w:t>
      </w:r>
    </w:p>
    <w:p w14:paraId="593A4663" w14:textId="126EEE6E" w:rsidR="00370845" w:rsidRPr="003C72E2" w:rsidRDefault="00370845" w:rsidP="003C72E2">
      <w:pPr>
        <w:pStyle w:val="TxtJustifi"/>
        <w:rPr>
          <w:lang w:eastAsia="fr-CH"/>
        </w:rPr>
      </w:pPr>
      <w:r w:rsidRPr="00370845">
        <w:rPr>
          <w:lang w:eastAsia="fr-CH"/>
        </w:rPr>
        <w:drawing>
          <wp:inline distT="0" distB="0" distL="0" distR="0" wp14:anchorId="44BDB399" wp14:editId="74FCEABB">
            <wp:extent cx="6188710" cy="3940810"/>
            <wp:effectExtent l="0" t="0" r="2540" b="2540"/>
            <wp:docPr id="1119950078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0078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BC79F" w14:textId="2EB4D50C" w:rsidR="007F6085" w:rsidRDefault="008E2B1D" w:rsidP="007F6085">
      <w:pPr>
        <w:pStyle w:val="TxtJustifi"/>
      </w:pPr>
      <w:r>
        <w:t xml:space="preserve">La requête POST de </w:t>
      </w:r>
      <w:proofErr w:type="spellStart"/>
      <w:r>
        <w:t>logout</w:t>
      </w:r>
      <w:proofErr w:type="spellEnd"/>
      <w:r>
        <w:t> :</w:t>
      </w:r>
    </w:p>
    <w:p w14:paraId="3958349E" w14:textId="2C1E668B" w:rsidR="008E2B1D" w:rsidRPr="007F6085" w:rsidRDefault="008E2B1D" w:rsidP="007F6085">
      <w:pPr>
        <w:pStyle w:val="TxtJustifi"/>
      </w:pPr>
      <w:r w:rsidRPr="008E2B1D">
        <w:lastRenderedPageBreak/>
        <w:drawing>
          <wp:inline distT="0" distB="0" distL="0" distR="0" wp14:anchorId="2550B299" wp14:editId="08A558B5">
            <wp:extent cx="6188710" cy="3936365"/>
            <wp:effectExtent l="0" t="0" r="2540" b="6985"/>
            <wp:docPr id="1298221718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21718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64D1" w14:textId="77777777" w:rsidR="007F6085" w:rsidRDefault="007F6085" w:rsidP="002F2651">
      <w:pPr>
        <w:pStyle w:val="Titre3"/>
      </w:pPr>
      <w:bookmarkStart w:id="27" w:name="_Toc194311076"/>
      <w:r>
        <w:t>Résultat</w:t>
      </w:r>
      <w:bookmarkEnd w:id="27"/>
    </w:p>
    <w:p w14:paraId="22D155C9" w14:textId="160B3773" w:rsidR="008E2B1D" w:rsidRDefault="00E869B9" w:rsidP="008E2B1D">
      <w:pPr>
        <w:pStyle w:val="TxtJustifi"/>
      </w:pPr>
      <w:r>
        <w:t>Un exemple d’utilisation de l’exercice</w:t>
      </w:r>
      <w:r w:rsidR="00B679AC">
        <w:t> :</w:t>
      </w:r>
    </w:p>
    <w:p w14:paraId="0072D874" w14:textId="33B90067" w:rsidR="00B679AC" w:rsidRDefault="00B679AC" w:rsidP="008E2B1D">
      <w:pPr>
        <w:pStyle w:val="TxtJustifi"/>
      </w:pPr>
      <w:r w:rsidRPr="006E2E04">
        <w:rPr>
          <w:lang w:eastAsia="fr-CH"/>
        </w:rPr>
        <w:drawing>
          <wp:inline distT="0" distB="0" distL="0" distR="0" wp14:anchorId="5B51351A" wp14:editId="5A12F382">
            <wp:extent cx="6188710" cy="3856990"/>
            <wp:effectExtent l="0" t="0" r="2540" b="0"/>
            <wp:docPr id="619355552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12159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9DD" w14:textId="1CB565A5" w:rsidR="00B679AC" w:rsidRPr="008E2B1D" w:rsidRDefault="00B679AC" w:rsidP="008E2B1D">
      <w:pPr>
        <w:pStyle w:val="TxtJustifi"/>
      </w:pPr>
      <w:r w:rsidRPr="00370845">
        <w:rPr>
          <w:lang w:eastAsia="fr-CH"/>
        </w:rPr>
        <w:lastRenderedPageBreak/>
        <w:drawing>
          <wp:inline distT="0" distB="0" distL="0" distR="0" wp14:anchorId="760935CB" wp14:editId="6F01B373">
            <wp:extent cx="6188710" cy="3940810"/>
            <wp:effectExtent l="0" t="0" r="2540" b="2540"/>
            <wp:docPr id="1405070855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50078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C1C9" w14:textId="7B85CDF9" w:rsidR="0056688C" w:rsidRPr="0056688C" w:rsidRDefault="00B679AC" w:rsidP="0056688C">
      <w:pPr>
        <w:pStyle w:val="TxtJustifi"/>
      </w:pPr>
      <w:r w:rsidRPr="008E2B1D">
        <w:drawing>
          <wp:inline distT="0" distB="0" distL="0" distR="0" wp14:anchorId="573BBF05" wp14:editId="3A0FEC4A">
            <wp:extent cx="6188710" cy="3936365"/>
            <wp:effectExtent l="0" t="0" r="2540" b="6985"/>
            <wp:docPr id="2133858894" name="Image 1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221718" name="Image 1" descr="Une image contenant texte, capture d’écran, nombre, logiciel&#10;&#10;Le contenu généré par l’IA peut êtr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876F" w14:textId="72F3C782" w:rsidR="003B7E48" w:rsidRPr="003B7E48" w:rsidRDefault="003B7E48" w:rsidP="003B7E48">
      <w:pPr>
        <w:pStyle w:val="Titre1"/>
        <w:rPr>
          <w:rFonts w:eastAsia="Times New Roman"/>
          <w:lang w:eastAsia="fr-CH"/>
        </w:rPr>
      </w:pPr>
      <w:bookmarkStart w:id="28" w:name="_Toc194311077"/>
      <w:r w:rsidRPr="003B7E48">
        <w:rPr>
          <w:rFonts w:eastAsia="Times New Roman"/>
          <w:lang w:eastAsia="fr-CH"/>
        </w:rPr>
        <w:lastRenderedPageBreak/>
        <w:t>Auto-évaluations et conclusions</w:t>
      </w:r>
      <w:bookmarkEnd w:id="28"/>
    </w:p>
    <w:p w14:paraId="4E8D97F8" w14:textId="77777777" w:rsidR="00261F32" w:rsidRDefault="00261F32" w:rsidP="00261F32">
      <w:pPr>
        <w:pStyle w:val="Titre2"/>
      </w:pPr>
      <w:bookmarkStart w:id="29" w:name="_Toc194311078"/>
      <w:r>
        <w:t>Auto-évaluation</w:t>
      </w:r>
      <w:bookmarkEnd w:id="29"/>
    </w:p>
    <w:p w14:paraId="021AFC56" w14:textId="13E2A10E" w:rsidR="00261F32" w:rsidRDefault="00261F32" w:rsidP="002D5372">
      <w:r>
        <w:t xml:space="preserve">J’ai pris pas mal de retard sur le début des exercices, j’ai dû rattraper ce retard et cela m’a mis une « pression » en plus sur le projet. Malgré ça, j’ai le sentiment d’avoir compris les exercices et de les avoir réalisés de </w:t>
      </w:r>
      <w:r w:rsidR="00E44DBA">
        <w:t>manière correcte</w:t>
      </w:r>
      <w:r>
        <w:t>.</w:t>
      </w:r>
    </w:p>
    <w:p w14:paraId="4FA5DC92" w14:textId="734D96F1" w:rsidR="00261F32" w:rsidRDefault="00261F32" w:rsidP="00261F32">
      <w:pPr>
        <w:pStyle w:val="Titre2"/>
      </w:pPr>
      <w:bookmarkStart w:id="30" w:name="_Toc194311079"/>
      <w:r>
        <w:t>Conclusion</w:t>
      </w:r>
      <w:bookmarkEnd w:id="30"/>
    </w:p>
    <w:p w14:paraId="19904312" w14:textId="02314606" w:rsidR="00261F32" w:rsidRDefault="00261F32" w:rsidP="00261F32">
      <w:pPr>
        <w:pStyle w:val="TxtJustifi"/>
      </w:pPr>
      <w:r>
        <w:t xml:space="preserve">Pour conclure, nous avons appris à </w:t>
      </w:r>
      <w:r w:rsidR="00021D8C">
        <w:t xml:space="preserve">mettre en place et </w:t>
      </w:r>
      <w:r w:rsidR="00E44DBA">
        <w:t xml:space="preserve">utiliser </w:t>
      </w:r>
      <w:r w:rsidR="00021D8C">
        <w:t>plusieurs technologies dans un projet JAVA :</w:t>
      </w:r>
    </w:p>
    <w:p w14:paraId="049026BC" w14:textId="5BB565DA" w:rsidR="00021D8C" w:rsidRDefault="00021D8C" w:rsidP="003B2892">
      <w:pPr>
        <w:pStyle w:val="ListePuce1"/>
      </w:pPr>
      <w:r>
        <w:t>Maven</w:t>
      </w:r>
    </w:p>
    <w:p w14:paraId="5932FCCD" w14:textId="378A2579" w:rsidR="00021D8C" w:rsidRDefault="00021D8C" w:rsidP="003B2892">
      <w:pPr>
        <w:pStyle w:val="ListePuce1"/>
      </w:pPr>
      <w:r>
        <w:t>WSL</w:t>
      </w:r>
    </w:p>
    <w:p w14:paraId="15496C78" w14:textId="18577173" w:rsidR="00021D8C" w:rsidRDefault="00021D8C" w:rsidP="003B2892">
      <w:pPr>
        <w:pStyle w:val="ListePuce1"/>
      </w:pPr>
      <w:r>
        <w:t>Spring BOOT</w:t>
      </w:r>
    </w:p>
    <w:p w14:paraId="483868E7" w14:textId="1EA5EBF2" w:rsidR="00021D8C" w:rsidRDefault="00021D8C" w:rsidP="003B2892">
      <w:pPr>
        <w:pStyle w:val="ListePuce1"/>
      </w:pPr>
      <w:r>
        <w:t>Docker</w:t>
      </w:r>
    </w:p>
    <w:p w14:paraId="38AF814A" w14:textId="0F79695E" w:rsidR="003B2892" w:rsidRDefault="003B2892" w:rsidP="003B2892">
      <w:pPr>
        <w:pStyle w:val="ListePuce1"/>
      </w:pPr>
      <w:r>
        <w:t>POSTMAN</w:t>
      </w:r>
    </w:p>
    <w:p w14:paraId="59F24702" w14:textId="31DAB6CF" w:rsidR="003B2892" w:rsidRDefault="003B2892" w:rsidP="003B2892">
      <w:pPr>
        <w:pStyle w:val="ListePuce1"/>
      </w:pPr>
      <w:proofErr w:type="spellStart"/>
      <w:r>
        <w:t>WorkBench</w:t>
      </w:r>
      <w:proofErr w:type="spellEnd"/>
    </w:p>
    <w:p w14:paraId="20CDF58D" w14:textId="68091A51" w:rsidR="003B2892" w:rsidRDefault="003B2892" w:rsidP="003B2892">
      <w:pPr>
        <w:pStyle w:val="TxtJustifi"/>
      </w:pPr>
      <w:r>
        <w:t xml:space="preserve">Pour comprendre ces technologies nous avons mis en place plusieurs concepts : </w:t>
      </w:r>
    </w:p>
    <w:p w14:paraId="41995317" w14:textId="29CDFDF5" w:rsidR="003B2892" w:rsidRDefault="003B2892" w:rsidP="00F97E05">
      <w:pPr>
        <w:pStyle w:val="ListePuce1"/>
      </w:pPr>
      <w:r>
        <w:t>Création d’une page simple avec l’affichage d’un JSON</w:t>
      </w:r>
    </w:p>
    <w:p w14:paraId="68ABBF2D" w14:textId="121A7BCA" w:rsidR="003B2892" w:rsidRDefault="003B2892" w:rsidP="00F97E05">
      <w:pPr>
        <w:pStyle w:val="ListePuce1"/>
      </w:pPr>
      <w:r>
        <w:t>Création et lancement d’un conteneur DOCKER</w:t>
      </w:r>
    </w:p>
    <w:p w14:paraId="5E47ED6E" w14:textId="7DA7E112" w:rsidR="003B2892" w:rsidRDefault="0094027D" w:rsidP="00F97E05">
      <w:pPr>
        <w:pStyle w:val="ListePuce1"/>
      </w:pPr>
      <w:r>
        <w:t xml:space="preserve">Création d’un projet avec Spring </w:t>
      </w:r>
      <w:proofErr w:type="spellStart"/>
      <w:r>
        <w:t>Initializar</w:t>
      </w:r>
      <w:proofErr w:type="spellEnd"/>
      <w:r>
        <w:t xml:space="preserve"> </w:t>
      </w:r>
    </w:p>
    <w:p w14:paraId="3D5A680D" w14:textId="45503487" w:rsidR="0094027D" w:rsidRDefault="0094027D" w:rsidP="00F97E05">
      <w:pPr>
        <w:pStyle w:val="ListePuce1"/>
      </w:pPr>
      <w:r>
        <w:t>Connexion à une base de donnée</w:t>
      </w:r>
      <w:r w:rsidR="007560BF">
        <w:t>s</w:t>
      </w:r>
      <w:r>
        <w:t xml:space="preserve"> </w:t>
      </w:r>
      <w:r w:rsidR="007560BF">
        <w:t>en JDBC</w:t>
      </w:r>
    </w:p>
    <w:p w14:paraId="016361DE" w14:textId="45E6B5A8" w:rsidR="007560BF" w:rsidRDefault="007560BF" w:rsidP="00F97E05">
      <w:pPr>
        <w:pStyle w:val="ListePuce1"/>
      </w:pPr>
      <w:r>
        <w:t>Connexion à une base de données en JPA</w:t>
      </w:r>
    </w:p>
    <w:p w14:paraId="47774E17" w14:textId="7FE14F32" w:rsidR="007560BF" w:rsidRDefault="007560BF" w:rsidP="00F97E05">
      <w:pPr>
        <w:pStyle w:val="ListePuce1"/>
      </w:pPr>
      <w:r>
        <w:t xml:space="preserve">Connexion à une base de données en </w:t>
      </w:r>
      <w:r w:rsidR="00F97E05">
        <w:t>JPA avec DTO</w:t>
      </w:r>
    </w:p>
    <w:p w14:paraId="09D568BE" w14:textId="225F3126" w:rsidR="00F97E05" w:rsidRDefault="00F97E05" w:rsidP="00F97E05">
      <w:pPr>
        <w:pStyle w:val="ListePuce1"/>
      </w:pPr>
      <w:r>
        <w:t xml:space="preserve">Gestions de sessions </w:t>
      </w:r>
    </w:p>
    <w:p w14:paraId="1E60ACD4" w14:textId="121BF46E" w:rsidR="00F97E05" w:rsidRDefault="00F97E05" w:rsidP="00F97E05">
      <w:pPr>
        <w:pStyle w:val="ListePuce1"/>
      </w:pPr>
      <w:r>
        <w:t xml:space="preserve">Documentation avec </w:t>
      </w:r>
      <w:proofErr w:type="spellStart"/>
      <w:r>
        <w:t>Swagger</w:t>
      </w:r>
      <w:proofErr w:type="spellEnd"/>
      <w:r>
        <w:t xml:space="preserve"> </w:t>
      </w:r>
    </w:p>
    <w:p w14:paraId="27EE0E64" w14:textId="3D102F98" w:rsidR="00F97E05" w:rsidRDefault="00F97E05" w:rsidP="00F97E05">
      <w:pPr>
        <w:pStyle w:val="ListePuce1"/>
      </w:pPr>
      <w:r>
        <w:t>Hébergement Java</w:t>
      </w:r>
    </w:p>
    <w:p w14:paraId="165334DE" w14:textId="5C73AEAC" w:rsidR="00F97E05" w:rsidRDefault="00F97E05" w:rsidP="003B2892">
      <w:pPr>
        <w:pStyle w:val="TxtJustifi"/>
      </w:pPr>
    </w:p>
    <w:p w14:paraId="1FF515C5" w14:textId="77777777" w:rsidR="003B2892" w:rsidRPr="00261F32" w:rsidRDefault="003B2892" w:rsidP="00261F32">
      <w:pPr>
        <w:pStyle w:val="TxtJustifi"/>
      </w:pPr>
    </w:p>
    <w:sectPr w:rsidR="003B2892" w:rsidRPr="00261F32" w:rsidSect="00EA4987">
      <w:headerReference w:type="default" r:id="rId28"/>
      <w:footerReference w:type="default" r:id="rId29"/>
      <w:pgSz w:w="11906" w:h="16838"/>
      <w:pgMar w:top="1440" w:right="1080" w:bottom="1440" w:left="1080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9DA44" w14:textId="77777777" w:rsidR="006F1B1E" w:rsidRDefault="006F1B1E" w:rsidP="00581C8F">
      <w:pPr>
        <w:spacing w:after="0" w:line="240" w:lineRule="auto"/>
      </w:pPr>
      <w:r>
        <w:separator/>
      </w:r>
    </w:p>
  </w:endnote>
  <w:endnote w:type="continuationSeparator" w:id="0">
    <w:p w14:paraId="7A16C50C" w14:textId="77777777" w:rsidR="006F1B1E" w:rsidRDefault="006F1B1E" w:rsidP="00581C8F">
      <w:pPr>
        <w:spacing w:after="0" w:line="240" w:lineRule="auto"/>
      </w:pPr>
      <w:r>
        <w:continuationSeparator/>
      </w:r>
    </w:p>
  </w:endnote>
  <w:endnote w:type="continuationNotice" w:id="1">
    <w:p w14:paraId="463944C9" w14:textId="77777777" w:rsidR="006F1B1E" w:rsidRDefault="006F1B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4B4E" w14:textId="2E2875B2" w:rsidR="003E20E5" w:rsidRPr="00566B13" w:rsidRDefault="003E20E5" w:rsidP="00566B13">
    <w:pPr>
      <w:pStyle w:val="Pieddepage"/>
    </w:pPr>
    <w:r>
      <w:fldChar w:fldCharType="begin"/>
    </w:r>
    <w:r>
      <w:instrText xml:space="preserve"> SET PagesS1 </w:instrText>
    </w:r>
    <w:r>
      <w:fldChar w:fldCharType="begin"/>
    </w:r>
    <w:r>
      <w:instrText xml:space="preserve"> =</w:instrText>
    </w:r>
    <w:r w:rsidR="00B86912">
      <w:fldChar w:fldCharType="begin"/>
    </w:r>
    <w:r w:rsidR="00B86912">
      <w:instrText xml:space="preserve"> SECTIONPAGES </w:instrText>
    </w:r>
    <w:r w:rsidR="00B86912">
      <w:fldChar w:fldCharType="separate"/>
    </w:r>
    <w:r w:rsidR="00F97E05">
      <w:rPr>
        <w:noProof/>
      </w:rPr>
      <w:instrText>1</w:instrText>
    </w:r>
    <w:r w:rsidR="00B86912">
      <w:rPr>
        <w:noProof/>
      </w:rPr>
      <w:fldChar w:fldCharType="end"/>
    </w:r>
    <w:r>
      <w:instrText xml:space="preserve"> </w:instrText>
    </w:r>
    <w:r>
      <w:fldChar w:fldCharType="separate"/>
    </w:r>
    <w:r w:rsidR="00F97E05">
      <w:rPr>
        <w:noProof/>
      </w:rPr>
      <w:instrText>1</w:instrText>
    </w:r>
    <w:r>
      <w:fldChar w:fldCharType="end"/>
    </w:r>
    <w:r>
      <w:instrText xml:space="preserve"> </w:instrText>
    </w:r>
    <w:r>
      <w:fldChar w:fldCharType="separate"/>
    </w:r>
    <w:bookmarkStart w:id="1" w:name="PagesS1"/>
    <w:r w:rsidR="00F97E05">
      <w:rPr>
        <w:noProof/>
      </w:rPr>
      <w:t>1</w:t>
    </w:r>
    <w:bookmarkEnd w:id="1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220C1E" w14:textId="77777777" w:rsidR="003E20E5" w:rsidRPr="00566B13" w:rsidRDefault="003E20E5" w:rsidP="009D3CD0">
    <w:pPr>
      <w:pStyle w:val="Pieddepage"/>
      <w:pBdr>
        <w:top w:val="single" w:sz="4" w:space="4" w:color="auto"/>
      </w:pBdr>
      <w:tabs>
        <w:tab w:val="center" w:pos="4876"/>
        <w:tab w:val="left" w:pos="7593"/>
      </w:tabs>
      <w:jc w:val="left"/>
    </w:pPr>
    <w:r>
      <w:rPr>
        <w:snapToGrid w:val="0"/>
      </w:rPr>
      <w:tab/>
    </w:r>
    <w:r w:rsidRPr="009D3CD0">
      <w:rPr>
        <w:noProof/>
        <w:snapToGrid w:val="0"/>
      </w:rPr>
      <mc:AlternateContent>
        <mc:Choice Requires="wps">
          <w:drawing>
            <wp:anchor distT="0" distB="0" distL="114300" distR="114300" simplePos="0" relativeHeight="251658244" behindDoc="1" locked="0" layoutInCell="1" allowOverlap="1" wp14:anchorId="416DDBDA" wp14:editId="2E980520">
              <wp:simplePos x="0" y="0"/>
              <wp:positionH relativeFrom="page">
                <wp:align>right</wp:align>
              </wp:positionH>
              <wp:positionV relativeFrom="paragraph">
                <wp:posOffset>-925063</wp:posOffset>
              </wp:positionV>
              <wp:extent cx="9554210" cy="1460319"/>
              <wp:effectExtent l="0" t="0" r="8890" b="6985"/>
              <wp:wrapNone/>
              <wp:docPr id="70" name="Forme libre 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9554210" cy="1460319"/>
                      </a:xfrm>
                      <a:custGeom>
                        <a:avLst/>
                        <a:gdLst>
                          <a:gd name="T0" fmla="*/ 0 w 455"/>
                          <a:gd name="T1" fmla="*/ 260 h 260"/>
                          <a:gd name="T2" fmla="*/ 0 w 455"/>
                          <a:gd name="T3" fmla="*/ 0 h 260"/>
                          <a:gd name="T4" fmla="*/ 455 w 455"/>
                          <a:gd name="T5" fmla="*/ 0 h 260"/>
                          <a:gd name="T6" fmla="*/ 0 w 455"/>
                          <a:gd name="T7" fmla="*/ 260 h 2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55" h="260">
                            <a:moveTo>
                              <a:pt x="0" y="26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455" y="0"/>
                              <a:pt x="455" y="0"/>
                              <a:pt x="455" y="0"/>
                            </a:cubicBezTo>
                            <a:cubicBezTo>
                              <a:pt x="14" y="0"/>
                              <a:pt x="0" y="260"/>
                              <a:pt x="0" y="26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3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05F774" id="Forme libre 54" o:spid="_x0000_s1026" style="position:absolute;margin-left:701.1pt;margin-top:-72.85pt;width:752.3pt;height:115pt;rotation:180;z-index:-2516418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" path="m,260c,,,,,,455,,455,,455,,14,,,260,,260xe" fillcolor="#3f1260" stroked="f">
              <v:fill color2="#7128a8" rotate="t" colors="0 #3f1260;.5 #5e1f8d;1 #7128a8" focus="100%" type="gradient"/>
              <v:path arrowok="t" o:connecttype="custom" o:connectlocs="0,1460319;0,0;9554210,0;0,1460319" o:connectangles="0,0,0,0"/>
              <w10:wrap anchorx="page"/>
            </v:shape>
          </w:pict>
        </mc:Fallback>
      </mc:AlternateContent>
    </w:r>
    <w:r w:rsidRPr="009D3CD0">
      <w:rPr>
        <w:noProof/>
        <w:snapToGrid w:val="0"/>
      </w:rPr>
      <mc:AlternateContent>
        <mc:Choice Requires="wps">
          <w:drawing>
            <wp:anchor distT="0" distB="0" distL="114300" distR="114300" simplePos="0" relativeHeight="251658245" behindDoc="1" locked="0" layoutInCell="1" allowOverlap="1" wp14:anchorId="190968AE" wp14:editId="19019CB3">
              <wp:simplePos x="0" y="0"/>
              <wp:positionH relativeFrom="page">
                <wp:align>right</wp:align>
              </wp:positionH>
              <wp:positionV relativeFrom="paragraph">
                <wp:posOffset>-948691</wp:posOffset>
              </wp:positionV>
              <wp:extent cx="16132147" cy="1485340"/>
              <wp:effectExtent l="0" t="0" r="3810" b="635"/>
              <wp:wrapNone/>
              <wp:docPr id="71" name="Forme libre 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16132147" cy="1485340"/>
                      </a:xfrm>
                      <a:custGeom>
                        <a:avLst/>
                        <a:gdLst>
                          <a:gd name="T0" fmla="*/ 0 w 455"/>
                          <a:gd name="T1" fmla="*/ 260 h 260"/>
                          <a:gd name="T2" fmla="*/ 0 w 455"/>
                          <a:gd name="T3" fmla="*/ 255 h 260"/>
                          <a:gd name="T4" fmla="*/ 255 w 455"/>
                          <a:gd name="T5" fmla="*/ 0 h 260"/>
                          <a:gd name="T6" fmla="*/ 455 w 455"/>
                          <a:gd name="T7" fmla="*/ 0 h 260"/>
                          <a:gd name="T8" fmla="*/ 0 w 455"/>
                          <a:gd name="T9" fmla="*/ 260 h 2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55" h="260">
                            <a:moveTo>
                              <a:pt x="0" y="260"/>
                            </a:moveTo>
                            <a:cubicBezTo>
                              <a:pt x="0" y="255"/>
                              <a:pt x="0" y="255"/>
                              <a:pt x="0" y="255"/>
                            </a:cubicBezTo>
                            <a:cubicBezTo>
                              <a:pt x="0" y="114"/>
                              <a:pt x="114" y="0"/>
                              <a:pt x="255" y="0"/>
                            </a:cubicBezTo>
                            <a:cubicBezTo>
                              <a:pt x="455" y="0"/>
                              <a:pt x="455" y="0"/>
                              <a:pt x="455" y="0"/>
                            </a:cubicBezTo>
                            <a:cubicBezTo>
                              <a:pt x="14" y="0"/>
                              <a:pt x="0" y="260"/>
                              <a:pt x="0" y="26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2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7A695" id="Forme libre 55" o:spid="_x0000_s1026" style="position:absolute;margin-left:1219.05pt;margin-top:-74.7pt;width:1270.25pt;height:116.95pt;rotation:180;z-index:-2516408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" path="m,260v,-5,,-5,,-5c,114,114,,255,,455,,455,,455,,14,,,260,,260xe" fillcolor="#3f1260" stroked="f">
              <v:fill color2="#7128a8" rotate="t" angle="135" colors="0 #3f1260;.5 #5e1f8d;1 #7128a8" focus="100%" type="gradient"/>
              <v:path arrowok="t" o:connecttype="custom" o:connectlocs="0,1485340;0,1456776;9041093,0;16132147,0;0,1485340" o:connectangles="0,0,0,0,0"/>
              <w10:wrap anchorx="page"/>
            </v:shape>
          </w:pict>
        </mc:Fallback>
      </mc:AlternateContent>
    </w:r>
    <w:r w:rsidRPr="009D3CD0">
      <w:rPr>
        <w:noProof/>
        <w:snapToGrid w:val="0"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6DE54F6C" wp14:editId="1124DE9E">
              <wp:simplePos x="0" y="0"/>
              <wp:positionH relativeFrom="margin">
                <wp:posOffset>-675945</wp:posOffset>
              </wp:positionH>
              <wp:positionV relativeFrom="paragraph">
                <wp:posOffset>-543091</wp:posOffset>
              </wp:positionV>
              <wp:extent cx="7533005" cy="1078727"/>
              <wp:effectExtent l="0" t="0" r="0" b="7620"/>
              <wp:wrapNone/>
              <wp:docPr id="72" name="Forme libre : Forme 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7533005" cy="1078727"/>
                      </a:xfrm>
                      <a:custGeom>
                        <a:avLst/>
                        <a:gdLst>
                          <a:gd name="connsiteX0" fmla="*/ 7779656 w 7779656"/>
                          <a:gd name="connsiteY0" fmla="*/ 1364203 h 1364203"/>
                          <a:gd name="connsiteX1" fmla="*/ 0 w 7779656"/>
                          <a:gd name="connsiteY1" fmla="*/ 0 h 1364203"/>
                          <a:gd name="connsiteX2" fmla="*/ 7779656 w 7779656"/>
                          <a:gd name="connsiteY2" fmla="*/ 0 h 13642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7779656" h="1364203">
                            <a:moveTo>
                              <a:pt x="7779656" y="1364203"/>
                            </a:moveTo>
                            <a:lnTo>
                              <a:pt x="0" y="0"/>
                            </a:lnTo>
                            <a:lnTo>
                              <a:pt x="7779656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FBCF41" id="Forme libre : Forme 14" o:spid="_x0000_s1026" style="position:absolute;margin-left:-53.2pt;margin-top:-42.75pt;width:593.15pt;height:84.95pt;rotation:180;z-index:-251639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7779656,136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" path="m7779656,1364203l,,7779656,r,1364203xe" fillcolor="#3f1260" stroked="f">
              <v:fill color2="#7128a8" rotate="t" angle="270" colors="0 #3f1260;.5 #5e1f8d;1 #7128a8" focus="100%" type="gradient"/>
              <v:path arrowok="t" o:connecttype="custom" o:connectlocs="7533005,1078727;0,0;7533005,0" o:connectangles="0,0,0"/>
              <w10:wrap anchorx="margin"/>
            </v:shape>
          </w:pict>
        </mc:Fallback>
      </mc:AlternateContent>
    </w:r>
    <w:r w:rsidRPr="00081E10">
      <w:rPr>
        <w:snapToGrid w:val="0"/>
      </w:rPr>
      <w:t xml:space="preserve">Table des matières </w:t>
    </w:r>
    <w:r w:rsidRPr="00081E10">
      <w:rPr>
        <w:rFonts w:cs="Times New Roman"/>
      </w:rPr>
      <w:fldChar w:fldCharType="begin"/>
    </w:r>
    <w:r w:rsidRPr="00081E10">
      <w:rPr>
        <w:rFonts w:cs="Times New Roman"/>
      </w:rPr>
      <w:instrText xml:space="preserve"> PAGE \* ROMAN \* CHARFORMAT</w:instrText>
    </w:r>
    <w:r w:rsidRPr="00081E10">
      <w:rPr>
        <w:rFonts w:cs="Times New Roman"/>
      </w:rPr>
      <w:fldChar w:fldCharType="separate"/>
    </w:r>
    <w:r>
      <w:rPr>
        <w:rFonts w:cs="Times New Roman"/>
      </w:rPr>
      <w:t>I</w:t>
    </w:r>
    <w:r w:rsidRPr="00081E10">
      <w:rPr>
        <w:rFonts w:cs="Times New Roman"/>
      </w:rPr>
      <w:fldChar w:fldCharType="end"/>
    </w:r>
    <w:r>
      <w:rPr>
        <w:rFonts w:cs="Times New Roman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5E986" w14:textId="7E6EC562" w:rsidR="003E20E5" w:rsidRDefault="003E20E5" w:rsidP="00EF6AA6">
    <w:pPr>
      <w:pStyle w:val="Pieddepage"/>
      <w:pBdr>
        <w:top w:val="single" w:sz="4" w:space="4" w:color="auto"/>
      </w:pBdr>
    </w:pPr>
    <w:r w:rsidRPr="009D3CD0">
      <w:rPr>
        <w:noProof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4D99A91E" wp14:editId="1AF9BF77">
              <wp:simplePos x="0" y="0"/>
              <wp:positionH relativeFrom="page">
                <wp:posOffset>9524</wp:posOffset>
              </wp:positionH>
              <wp:positionV relativeFrom="paragraph">
                <wp:posOffset>-588646</wp:posOffset>
              </wp:positionV>
              <wp:extent cx="7600950" cy="1161415"/>
              <wp:effectExtent l="0" t="0" r="0" b="635"/>
              <wp:wrapNone/>
              <wp:docPr id="80" name="Forme libre : Forme 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7600950" cy="1161415"/>
                      </a:xfrm>
                      <a:custGeom>
                        <a:avLst/>
                        <a:gdLst>
                          <a:gd name="connsiteX0" fmla="*/ 7779656 w 7779656"/>
                          <a:gd name="connsiteY0" fmla="*/ 1364203 h 1364203"/>
                          <a:gd name="connsiteX1" fmla="*/ 0 w 7779656"/>
                          <a:gd name="connsiteY1" fmla="*/ 0 h 1364203"/>
                          <a:gd name="connsiteX2" fmla="*/ 7779656 w 7779656"/>
                          <a:gd name="connsiteY2" fmla="*/ 0 h 1364203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</a:cxnLst>
                        <a:rect l="l" t="t" r="r" b="b"/>
                        <a:pathLst>
                          <a:path w="7779656" h="1364203">
                            <a:moveTo>
                              <a:pt x="7779656" y="1364203"/>
                            </a:moveTo>
                            <a:lnTo>
                              <a:pt x="0" y="0"/>
                            </a:lnTo>
                            <a:lnTo>
                              <a:pt x="7779656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1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AFC20A" id="Forme libre : Forme 14" o:spid="_x0000_s1026" style="position:absolute;margin-left:.75pt;margin-top:-46.35pt;width:598.5pt;height:91.45pt;rotation:180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7779656,1364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" path="m7779656,1364203l,,7779656,r,1364203xe" fillcolor="#3f1260" stroked="f">
              <v:fill color2="#7128a8" rotate="t" angle="270" colors="0 #3f1260;.5 #5e1f8d;1 #7128a8" focus="100%" type="gradient"/>
              <v:path arrowok="t" o:connecttype="custom" o:connectlocs="7600950,1161415;0,0;7600950,0" o:connectangles="0,0,0"/>
              <w10:wrap anchorx="page"/>
            </v:shape>
          </w:pict>
        </mc:Fallback>
      </mc:AlternateContent>
    </w:r>
    <w:r w:rsidRPr="009D3CD0"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A32EA5B" wp14:editId="0E5592C2">
              <wp:simplePos x="0" y="0"/>
              <wp:positionH relativeFrom="page">
                <wp:align>right</wp:align>
              </wp:positionH>
              <wp:positionV relativeFrom="paragraph">
                <wp:posOffset>-893446</wp:posOffset>
              </wp:positionV>
              <wp:extent cx="9575150" cy="1459865"/>
              <wp:effectExtent l="0" t="0" r="7620" b="6985"/>
              <wp:wrapNone/>
              <wp:docPr id="78" name="Forme libre 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9575150" cy="1459865"/>
                      </a:xfrm>
                      <a:custGeom>
                        <a:avLst/>
                        <a:gdLst>
                          <a:gd name="T0" fmla="*/ 0 w 455"/>
                          <a:gd name="T1" fmla="*/ 260 h 260"/>
                          <a:gd name="T2" fmla="*/ 0 w 455"/>
                          <a:gd name="T3" fmla="*/ 0 h 260"/>
                          <a:gd name="T4" fmla="*/ 455 w 455"/>
                          <a:gd name="T5" fmla="*/ 0 h 260"/>
                          <a:gd name="T6" fmla="*/ 0 w 455"/>
                          <a:gd name="T7" fmla="*/ 260 h 2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55" h="260">
                            <a:moveTo>
                              <a:pt x="0" y="26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455" y="0"/>
                              <a:pt x="455" y="0"/>
                              <a:pt x="455" y="0"/>
                            </a:cubicBezTo>
                            <a:cubicBezTo>
                              <a:pt x="14" y="0"/>
                              <a:pt x="0" y="260"/>
                              <a:pt x="0" y="26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54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3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30674F" id="Forme libre 54" o:spid="_x0000_s1026" style="position:absolute;margin-left:702.75pt;margin-top:-70.35pt;width:753.95pt;height:114.95pt;rotation:180;z-index:-2516377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" path="m,260c,,,,,,455,,455,,455,,14,,,260,,260xe" fillcolor="#3f1260" stroked="f">
              <v:fill color2="#7128a8" rotate="t" colors="0 #3f1260;.5 #5e1f8d;1 #7128a8" focus="100%" type="gradient"/>
              <v:path arrowok="t" o:connecttype="custom" o:connectlocs="0,1459865;0,0;9575150,0;0,1459865" o:connectangles="0,0,0,0"/>
              <w10:wrap anchorx="page"/>
            </v:shape>
          </w:pict>
        </mc:Fallback>
      </mc:AlternateContent>
    </w:r>
    <w:r w:rsidRPr="009D3CD0"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03EBCCF6" wp14:editId="08229A7D">
              <wp:simplePos x="0" y="0"/>
              <wp:positionH relativeFrom="page">
                <wp:align>right</wp:align>
              </wp:positionH>
              <wp:positionV relativeFrom="paragraph">
                <wp:posOffset>-912496</wp:posOffset>
              </wp:positionV>
              <wp:extent cx="16166895" cy="1485265"/>
              <wp:effectExtent l="0" t="0" r="6985" b="635"/>
              <wp:wrapNone/>
              <wp:docPr id="79" name="Forme libre 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0800000">
                        <a:off x="0" y="0"/>
                        <a:ext cx="16166895" cy="1485265"/>
                      </a:xfrm>
                      <a:custGeom>
                        <a:avLst/>
                        <a:gdLst>
                          <a:gd name="T0" fmla="*/ 0 w 455"/>
                          <a:gd name="T1" fmla="*/ 260 h 260"/>
                          <a:gd name="T2" fmla="*/ 0 w 455"/>
                          <a:gd name="T3" fmla="*/ 255 h 260"/>
                          <a:gd name="T4" fmla="*/ 255 w 455"/>
                          <a:gd name="T5" fmla="*/ 0 h 260"/>
                          <a:gd name="T6" fmla="*/ 455 w 455"/>
                          <a:gd name="T7" fmla="*/ 0 h 260"/>
                          <a:gd name="T8" fmla="*/ 0 w 455"/>
                          <a:gd name="T9" fmla="*/ 260 h 26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55" h="260">
                            <a:moveTo>
                              <a:pt x="0" y="260"/>
                            </a:moveTo>
                            <a:cubicBezTo>
                              <a:pt x="0" y="255"/>
                              <a:pt x="0" y="255"/>
                              <a:pt x="0" y="255"/>
                            </a:cubicBezTo>
                            <a:cubicBezTo>
                              <a:pt x="0" y="114"/>
                              <a:pt x="114" y="0"/>
                              <a:pt x="255" y="0"/>
                            </a:cubicBezTo>
                            <a:cubicBezTo>
                              <a:pt x="455" y="0"/>
                              <a:pt x="455" y="0"/>
                              <a:pt x="455" y="0"/>
                            </a:cubicBezTo>
                            <a:cubicBezTo>
                              <a:pt x="14" y="0"/>
                              <a:pt x="0" y="260"/>
                              <a:pt x="0" y="260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189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1002">
                        <a:schemeClr val="dk2"/>
                      </a:fillRef>
                      <a:effectRef idx="0">
                        <a:scrgbClr r="0" g="0" b="0"/>
                      </a:effectRef>
                      <a:fontRef idx="major"/>
                    </wps:style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5A4E27" id="Forme libre 55" o:spid="_x0000_s1026" style="position:absolute;margin-left:1221.8pt;margin-top:-71.85pt;width:1273pt;height:116.95pt;rotation:180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455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" path="m,260v,-5,,-5,,-5c,114,114,,255,,455,,455,,455,,14,,,260,,260xe" fillcolor="#3f1260" stroked="f">
              <v:fill color2="#7128a8" rotate="t" angle="135" colors="0 #3f1260;.5 #5e1f8d;1 #7128a8" focus="100%" type="gradient"/>
              <v:path arrowok="t" o:connecttype="custom" o:connectlocs="0,1485265;0,1456702;9060568,0;16166895,0;0,1485265" o:connectangles="0,0,0,0,0"/>
              <w10:wrap anchorx="page"/>
            </v:shape>
          </w:pict>
        </mc:Fallback>
      </mc:AlternateContent>
    </w:r>
    <w:r w:rsidRPr="00081E10">
      <w:t xml:space="preserve">Page </w:t>
    </w:r>
    <w:r w:rsidRPr="00081E10">
      <w:fldChar w:fldCharType="begin"/>
    </w:r>
    <w:r w:rsidRPr="00081E10">
      <w:instrText xml:space="preserve"> PAGE </w:instrText>
    </w:r>
    <w:r w:rsidRPr="00081E10">
      <w:fldChar w:fldCharType="separate"/>
    </w:r>
    <w:r>
      <w:t>1</w:t>
    </w:r>
    <w:r w:rsidRPr="00081E10">
      <w:fldChar w:fldCharType="end"/>
    </w:r>
    <w:r w:rsidRPr="00081E10">
      <w:t xml:space="preserve"> sur </w:t>
    </w:r>
    <w:r w:rsidRPr="00081E10">
      <w:fldChar w:fldCharType="begin"/>
    </w:r>
    <w:r w:rsidRPr="00081E10">
      <w:instrText xml:space="preserve"> = </w:instrText>
    </w:r>
    <w:r w:rsidR="005B091C">
      <w:fldChar w:fldCharType="begin"/>
    </w:r>
    <w:r w:rsidR="005B091C">
      <w:instrText xml:space="preserve"> NUMPAGES </w:instrText>
    </w:r>
    <w:r w:rsidR="005B091C">
      <w:fldChar w:fldCharType="separate"/>
    </w:r>
    <w:r w:rsidR="00F97E05">
      <w:rPr>
        <w:noProof/>
      </w:rPr>
      <w:instrText>23</w:instrText>
    </w:r>
    <w:r w:rsidR="005B091C">
      <w:rPr>
        <w:noProof/>
      </w:rPr>
      <w:fldChar w:fldCharType="end"/>
    </w:r>
    <w:r w:rsidRPr="00081E10">
      <w:instrText xml:space="preserve"> - </w:instrText>
    </w:r>
    <w:r w:rsidR="003B7E48">
      <w:fldChar w:fldCharType="begin"/>
    </w:r>
    <w:r w:rsidR="003B7E48">
      <w:instrText xml:space="preserve"> PagesS1 </w:instrText>
    </w:r>
    <w:r w:rsidR="003B7E48">
      <w:fldChar w:fldCharType="separate"/>
    </w:r>
    <w:r w:rsidR="003B7E48">
      <w:rPr>
        <w:noProof/>
      </w:rPr>
      <w:instrText>1</w:instrText>
    </w:r>
    <w:r w:rsidR="003B7E48">
      <w:rPr>
        <w:noProof/>
      </w:rPr>
      <w:fldChar w:fldCharType="end"/>
    </w:r>
    <w:r w:rsidRPr="00081E10">
      <w:fldChar w:fldCharType="separate"/>
    </w:r>
    <w:r w:rsidR="00F97E05">
      <w:rPr>
        <w:noProof/>
      </w:rPr>
      <w:t>22</w:t>
    </w:r>
    <w:r w:rsidRPr="00081E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3477F" w14:textId="77777777" w:rsidR="006F1B1E" w:rsidRDefault="006F1B1E" w:rsidP="00581C8F">
      <w:pPr>
        <w:spacing w:after="0" w:line="240" w:lineRule="auto"/>
      </w:pPr>
      <w:r>
        <w:separator/>
      </w:r>
    </w:p>
  </w:footnote>
  <w:footnote w:type="continuationSeparator" w:id="0">
    <w:p w14:paraId="1050B5E6" w14:textId="77777777" w:rsidR="006F1B1E" w:rsidRDefault="006F1B1E" w:rsidP="00581C8F">
      <w:pPr>
        <w:spacing w:after="0" w:line="240" w:lineRule="auto"/>
      </w:pPr>
      <w:r>
        <w:continuationSeparator/>
      </w:r>
    </w:p>
  </w:footnote>
  <w:footnote w:type="continuationNotice" w:id="1">
    <w:p w14:paraId="6BB43F06" w14:textId="77777777" w:rsidR="006F1B1E" w:rsidRDefault="006F1B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EDDB1B" w14:textId="2D8A13E4" w:rsidR="003E20E5" w:rsidRDefault="003E20E5" w:rsidP="00EF6AA6">
    <w:pPr>
      <w:pStyle w:val="En-tte"/>
      <w:jc w:val="center"/>
    </w:pPr>
    <w:r w:rsidRPr="00EA4987"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E7D1AF4" wp14:editId="307FEE64">
              <wp:simplePos x="0" y="0"/>
              <wp:positionH relativeFrom="page">
                <wp:posOffset>0</wp:posOffset>
              </wp:positionH>
              <wp:positionV relativeFrom="paragraph">
                <wp:posOffset>-362585</wp:posOffset>
              </wp:positionV>
              <wp:extent cx="7642860" cy="917575"/>
              <wp:effectExtent l="0" t="0" r="0" b="0"/>
              <wp:wrapNone/>
              <wp:docPr id="19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2860" cy="917575"/>
                      </a:xfrm>
                      <a:custGeom>
                        <a:avLst/>
                        <a:gdLst>
                          <a:gd name="connsiteX0" fmla="*/ 7144 w 6000750"/>
                          <a:gd name="connsiteY0" fmla="*/ 1699736 h 1924050"/>
                          <a:gd name="connsiteX1" fmla="*/ 2934176 w 6000750"/>
                          <a:gd name="connsiteY1" fmla="*/ 1484471 h 1924050"/>
                          <a:gd name="connsiteX2" fmla="*/ 5998369 w 6000750"/>
                          <a:gd name="connsiteY2" fmla="*/ 893921 h 1924050"/>
                          <a:gd name="connsiteX3" fmla="*/ 5998369 w 6000750"/>
                          <a:gd name="connsiteY3" fmla="*/ 7144 h 1924050"/>
                          <a:gd name="connsiteX4" fmla="*/ 7144 w 6000750"/>
                          <a:gd name="connsiteY4" fmla="*/ 7144 h 1924050"/>
                          <a:gd name="connsiteX5" fmla="*/ 7144 w 6000750"/>
                          <a:gd name="connsiteY5" fmla="*/ 1699736 h 192405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1924050">
                            <a:moveTo>
                              <a:pt x="7144" y="1699736"/>
                            </a:moveTo>
                            <a:cubicBezTo>
                              <a:pt x="7144" y="1699736"/>
                              <a:pt x="1410176" y="2317909"/>
                              <a:pt x="2934176" y="1484471"/>
                            </a:cubicBezTo>
                            <a:cubicBezTo>
                              <a:pt x="4459129" y="651986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lnTo>
                              <a:pt x="7144" y="1699736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lin ang="0" scaled="1"/>
                        <a:tileRect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D549A" id="Forme libre : Forme 22" o:spid="_x0000_s1026" style="position:absolute;margin-left:0;margin-top:-28.55pt;width:601.8pt;height:72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1924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" path="m7144,1699736v,,1403032,618173,2927032,-215265c4459129,651986,5998369,893921,5998369,893921r,-886777l7144,7144r,1692592xe" fillcolor="#3f1260" stroked="f">
              <v:fill color2="#7128a8" rotate="t" angle="90" colors="0 #3f1260;.5 #5e1f8d;1 #7128a8" focus="100%" type="gradient"/>
              <v:stroke joinstyle="miter"/>
              <v:path arrowok="t" o:connecttype="custom" o:connectlocs="9099,810600;3737116,707941;7639827,426309;7639827,3407;9099,3407;9099,810600" o:connectangles="0,0,0,0,0,0"/>
              <w10:wrap anchorx="page"/>
            </v:shape>
          </w:pict>
        </mc:Fallback>
      </mc:AlternateContent>
    </w:r>
    <w:r w:rsidRPr="00EA4987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6E92D73" wp14:editId="2A815451">
              <wp:simplePos x="0" y="0"/>
              <wp:positionH relativeFrom="page">
                <wp:posOffset>2678430</wp:posOffset>
              </wp:positionH>
              <wp:positionV relativeFrom="paragraph">
                <wp:posOffset>-337820</wp:posOffset>
              </wp:positionV>
              <wp:extent cx="4881880" cy="871220"/>
              <wp:effectExtent l="0" t="0" r="0" b="5080"/>
              <wp:wrapNone/>
              <wp:docPr id="17" name="Forme libre : Form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81880" cy="871220"/>
                      </a:xfrm>
                      <a:custGeom>
                        <a:avLst/>
                        <a:gdLst>
                          <a:gd name="connsiteX0" fmla="*/ 3869531 w 3876675"/>
                          <a:gd name="connsiteY0" fmla="*/ 1359694 h 1762125"/>
                          <a:gd name="connsiteX1" fmla="*/ 2359819 w 3876675"/>
                          <a:gd name="connsiteY1" fmla="*/ 1744504 h 1762125"/>
                          <a:gd name="connsiteX2" fmla="*/ 7144 w 3876675"/>
                          <a:gd name="connsiteY2" fmla="*/ 1287304 h 1762125"/>
                          <a:gd name="connsiteX3" fmla="*/ 7144 w 3876675"/>
                          <a:gd name="connsiteY3" fmla="*/ 7144 h 1762125"/>
                          <a:gd name="connsiteX4" fmla="*/ 3869531 w 3876675"/>
                          <a:gd name="connsiteY4" fmla="*/ 7144 h 1762125"/>
                          <a:gd name="connsiteX5" fmla="*/ 3869531 w 3876675"/>
                          <a:gd name="connsiteY5" fmla="*/ 1359694 h 176212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3876675" h="1762125">
                            <a:moveTo>
                              <a:pt x="3869531" y="1359694"/>
                            </a:moveTo>
                            <a:cubicBezTo>
                              <a:pt x="3869531" y="1359694"/>
                              <a:pt x="3379946" y="1834039"/>
                              <a:pt x="2359819" y="1744504"/>
                            </a:cubicBezTo>
                            <a:cubicBezTo>
                              <a:pt x="1339691" y="1654969"/>
                              <a:pt x="936784" y="1180624"/>
                              <a:pt x="7144" y="1287304"/>
                            </a:cubicBezTo>
                            <a:lnTo>
                              <a:pt x="7144" y="7144"/>
                            </a:lnTo>
                            <a:lnTo>
                              <a:pt x="3869531" y="7144"/>
                            </a:lnTo>
                            <a:lnTo>
                              <a:pt x="3869531" y="1359694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7030A0">
                              <a:shade val="30000"/>
                              <a:satMod val="115000"/>
                            </a:srgbClr>
                          </a:gs>
                          <a:gs pos="50000">
                            <a:srgbClr val="7030A0">
                              <a:shade val="67500"/>
                              <a:satMod val="115000"/>
                            </a:srgbClr>
                          </a:gs>
                          <a:gs pos="100000">
                            <a:srgbClr val="7030A0">
                              <a:shade val="100000"/>
                              <a:satMod val="115000"/>
                            </a:srgbClr>
                          </a:gs>
                        </a:gsLst>
                        <a:path path="circle">
                          <a:fillToRect l="50000" t="50000" r="50000" b="50000"/>
                        </a:path>
                        <a:tileRect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93C167" id="Forme libre : Forme 20" o:spid="_x0000_s1026" style="position:absolute;margin-left:210.9pt;margin-top:-26.6pt;width:384.4pt;height:68.6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387667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" path="m3869531,1359694v,,-489585,474345,-1509712,384810c1339691,1654969,936784,1180624,7144,1287304l7144,7144r3862387,l3869531,1359694xe" fillcolor="#3f1260" stroked="f">
              <v:fill color2="#7128a8" rotate="t" focusposition=".5,.5" focussize="" colors="0 #3f1260;.5 #5e1f8d;1 #7128a8" focus="100%" type="gradientRadial"/>
              <v:stroke joinstyle="miter"/>
              <v:path arrowok="t" o:connecttype="custom" o:connectlocs="4872884,672252;2971710,862508;8996,636462;8996,3532;4872884,3532;4872884,672252" o:connectangles="0,0,0,0,0,0"/>
              <w10:wrap anchorx="page"/>
            </v:shape>
          </w:pict>
        </mc:Fallback>
      </mc:AlternateContent>
    </w:r>
    <w:r w:rsidRPr="00EA4987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3E8C8277" wp14:editId="2F75DD4F">
              <wp:simplePos x="0" y="0"/>
              <wp:positionH relativeFrom="page">
                <wp:posOffset>3697605</wp:posOffset>
              </wp:positionH>
              <wp:positionV relativeFrom="paragraph">
                <wp:posOffset>10795</wp:posOffset>
              </wp:positionV>
              <wp:extent cx="3970020" cy="535305"/>
              <wp:effectExtent l="0" t="0" r="0" b="0"/>
              <wp:wrapNone/>
              <wp:docPr id="18" name="Forme libre : Form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70020" cy="535305"/>
                      </a:xfrm>
                      <a:custGeom>
                        <a:avLst/>
                        <a:gdLst>
                          <a:gd name="connsiteX0" fmla="*/ 7144 w 2819400"/>
                          <a:gd name="connsiteY0" fmla="*/ 481489 h 828675"/>
                          <a:gd name="connsiteX1" fmla="*/ 1305401 w 2819400"/>
                          <a:gd name="connsiteY1" fmla="*/ 812959 h 828675"/>
                          <a:gd name="connsiteX2" fmla="*/ 2815114 w 2819400"/>
                          <a:gd name="connsiteY2" fmla="*/ 428149 h 828675"/>
                          <a:gd name="connsiteX3" fmla="*/ 2815114 w 2819400"/>
                          <a:gd name="connsiteY3" fmla="*/ 7144 h 828675"/>
                          <a:gd name="connsiteX4" fmla="*/ 7144 w 2819400"/>
                          <a:gd name="connsiteY4" fmla="*/ 481489 h 8286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2819400" h="828675">
                            <a:moveTo>
                              <a:pt x="7144" y="481489"/>
                            </a:moveTo>
                            <a:cubicBezTo>
                              <a:pt x="380524" y="602456"/>
                              <a:pt x="751999" y="764381"/>
                              <a:pt x="1305401" y="812959"/>
                            </a:cubicBezTo>
                            <a:cubicBezTo>
                              <a:pt x="2325529" y="902494"/>
                              <a:pt x="2815114" y="428149"/>
                              <a:pt x="2815114" y="428149"/>
                            </a:cubicBezTo>
                            <a:lnTo>
                              <a:pt x="2815114" y="7144"/>
                            </a:lnTo>
                            <a:cubicBezTo>
                              <a:pt x="2332196" y="236696"/>
                              <a:pt x="1376839" y="568166"/>
                              <a:pt x="7144" y="481489"/>
                            </a:cubicBez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5F2987">
                              <a:shade val="30000"/>
                              <a:satMod val="115000"/>
                            </a:srgbClr>
                          </a:gs>
                          <a:gs pos="50000">
                            <a:srgbClr val="5F2987">
                              <a:shade val="67500"/>
                              <a:satMod val="115000"/>
                            </a:srgbClr>
                          </a:gs>
                          <a:gs pos="100000">
                            <a:srgbClr val="5F2987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5A7A20" id="Forme libre : Forme 24" o:spid="_x0000_s1026" style="position:absolute;margin-left:291.15pt;margin-top:.85pt;width:312.6pt;height:4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819400,82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" path="m7144,481489c380524,602456,751999,764381,1305401,812959,2325529,902494,2815114,428149,2815114,428149r,-421005c2332196,236696,1376839,568166,7144,481489xe" fillcolor="#350f50" stroked="f">
              <v:fill color2="#60228e" rotate="t" angle="270" colors="0 #350f50;.5 #4f1b76;1 #60228e" focus="100%" type="gradient"/>
              <v:stroke joinstyle="miter"/>
              <v:path arrowok="t" o:connecttype="custom" o:connectlocs="10060,311031;1838146,525153;3963985,276574;3963985,4615;10060,311031" o:connectangles="0,0,0,0,0"/>
              <w10:wrap anchorx="page"/>
            </v:shape>
          </w:pict>
        </mc:Fallback>
      </mc:AlternateContent>
    </w:r>
    <w:r w:rsidRPr="00EA4987">
      <w:rPr>
        <w:noProof/>
      </w:rPr>
      <mc:AlternateContent>
        <mc:Choice Requires="wps">
          <w:drawing>
            <wp:anchor distT="0" distB="0" distL="114300" distR="114300" simplePos="0" relativeHeight="251658243" behindDoc="1" locked="0" layoutInCell="1" allowOverlap="1" wp14:anchorId="57B7DD84" wp14:editId="43B9E52C">
              <wp:simplePos x="0" y="0"/>
              <wp:positionH relativeFrom="page">
                <wp:posOffset>-2540</wp:posOffset>
              </wp:positionH>
              <wp:positionV relativeFrom="paragraph">
                <wp:posOffset>-365808</wp:posOffset>
              </wp:positionV>
              <wp:extent cx="7557770" cy="481965"/>
              <wp:effectExtent l="0" t="0" r="5080" b="0"/>
              <wp:wrapNone/>
              <wp:docPr id="21" name="Forme libre : Form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770" cy="481965"/>
                      </a:xfrm>
                      <a:custGeom>
                        <a:avLst/>
                        <a:gdLst>
                          <a:gd name="connsiteX0" fmla="*/ 7144 w 6000750"/>
                          <a:gd name="connsiteY0" fmla="*/ 7144 h 904875"/>
                          <a:gd name="connsiteX1" fmla="*/ 7144 w 6000750"/>
                          <a:gd name="connsiteY1" fmla="*/ 613886 h 904875"/>
                          <a:gd name="connsiteX2" fmla="*/ 3546634 w 6000750"/>
                          <a:gd name="connsiteY2" fmla="*/ 574834 h 904875"/>
                          <a:gd name="connsiteX3" fmla="*/ 5998369 w 6000750"/>
                          <a:gd name="connsiteY3" fmla="*/ 893921 h 904875"/>
                          <a:gd name="connsiteX4" fmla="*/ 5998369 w 6000750"/>
                          <a:gd name="connsiteY4" fmla="*/ 7144 h 904875"/>
                          <a:gd name="connsiteX5" fmla="*/ 7144 w 6000750"/>
                          <a:gd name="connsiteY5" fmla="*/ 7144 h 90487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6000750" h="904875">
                            <a:moveTo>
                              <a:pt x="7144" y="7144"/>
                            </a:moveTo>
                            <a:lnTo>
                              <a:pt x="7144" y="613886"/>
                            </a:lnTo>
                            <a:cubicBezTo>
                              <a:pt x="647224" y="1034891"/>
                              <a:pt x="2136934" y="964406"/>
                              <a:pt x="3546634" y="574834"/>
                            </a:cubicBezTo>
                            <a:cubicBezTo>
                              <a:pt x="4882039" y="205264"/>
                              <a:pt x="5998369" y="893921"/>
                              <a:pt x="5998369" y="893921"/>
                            </a:cubicBezTo>
                            <a:lnTo>
                              <a:pt x="5998369" y="7144"/>
                            </a:lnTo>
                            <a:lnTo>
                              <a:pt x="7144" y="7144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8A3CC4">
                              <a:shade val="30000"/>
                              <a:satMod val="115000"/>
                            </a:srgbClr>
                          </a:gs>
                          <a:gs pos="50000">
                            <a:srgbClr val="8A3CC4">
                              <a:shade val="67500"/>
                              <a:satMod val="115000"/>
                            </a:srgbClr>
                          </a:gs>
                          <a:gs pos="100000">
                            <a:srgbClr val="8A3CC4">
                              <a:shade val="100000"/>
                              <a:satMod val="115000"/>
                            </a:srgbClr>
                          </a:gs>
                        </a:gsLst>
                        <a:lin ang="0" scaled="1"/>
                        <a:tileRect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C9348C" id="Forme libre : Forme 23" o:spid="_x0000_s1026" style="position:absolute;margin-left:-.2pt;margin-top:-28.8pt;width:595.1pt;height:37.9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000750,904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" path="m7144,7144r,606742c647224,1034891,2136934,964406,3546634,574834,4882039,205264,5998369,893921,5998369,893921r,-886777l7144,7144xe" fillcolor="#4f1977" stroked="f">
              <v:fill color2="#8b32ce" rotate="t" angle="90" colors="0 #4f1977;.5 #7428ad;1 #8b32ce" focus="100%" type="gradient"/>
              <v:stroke joinstyle="miter"/>
              <v:path arrowok="t" o:connecttype="custom" o:connectlocs="8998,3805;8998,326975;4466882,306175;7554771,476131;7554771,3805;8998,3805" o:connectangles="0,0,0,0,0,0"/>
              <w10:wrap anchorx="page"/>
            </v:shape>
          </w:pict>
        </mc:Fallback>
      </mc:AlternateContent>
    </w:r>
    <w:r w:rsidR="00B86912">
      <w:fldChar w:fldCharType="begin"/>
    </w:r>
    <w:r w:rsidR="00B86912">
      <w:instrText xml:space="preserve"> STYLEREF \* CHARFORMAT "Titre 1" </w:instrText>
    </w:r>
    <w:r w:rsidR="00B86912">
      <w:fldChar w:fldCharType="separate"/>
    </w:r>
    <w:r w:rsidR="00F97E05">
      <w:rPr>
        <w:noProof/>
      </w:rPr>
      <w:t>Tests technologiques selon les exercices</w:t>
    </w:r>
    <w:r w:rsidR="00B86912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A5435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D6624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2CF1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B747C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34439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CFB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B0D3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5C512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2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4D05C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2858B8"/>
    <w:multiLevelType w:val="hybridMultilevel"/>
    <w:tmpl w:val="567EB724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94F61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4918C0"/>
    <w:multiLevelType w:val="hybridMultilevel"/>
    <w:tmpl w:val="4BA8D628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E56E36"/>
    <w:multiLevelType w:val="hybridMultilevel"/>
    <w:tmpl w:val="A7447754"/>
    <w:lvl w:ilvl="0" w:tplc="5B5C35A0">
      <w:start w:val="1"/>
      <w:numFmt w:val="decimal"/>
      <w:pStyle w:val="ListeNumrote"/>
      <w:lvlText w:val="%1."/>
      <w:lvlJc w:val="left"/>
      <w:pPr>
        <w:tabs>
          <w:tab w:val="num" w:pos="397"/>
        </w:tabs>
        <w:ind w:left="397" w:hanging="397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4CF60BD"/>
    <w:multiLevelType w:val="hybridMultilevel"/>
    <w:tmpl w:val="90848084"/>
    <w:lvl w:ilvl="0" w:tplc="EE225028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660" w:hanging="360"/>
      </w:pPr>
    </w:lvl>
    <w:lvl w:ilvl="2" w:tplc="100C001B" w:tentative="1">
      <w:start w:val="1"/>
      <w:numFmt w:val="lowerRoman"/>
      <w:lvlText w:val="%3."/>
      <w:lvlJc w:val="right"/>
      <w:pPr>
        <w:ind w:left="2380" w:hanging="180"/>
      </w:pPr>
    </w:lvl>
    <w:lvl w:ilvl="3" w:tplc="100C000F" w:tentative="1">
      <w:start w:val="1"/>
      <w:numFmt w:val="decimal"/>
      <w:lvlText w:val="%4."/>
      <w:lvlJc w:val="left"/>
      <w:pPr>
        <w:ind w:left="3100" w:hanging="360"/>
      </w:pPr>
    </w:lvl>
    <w:lvl w:ilvl="4" w:tplc="100C0019" w:tentative="1">
      <w:start w:val="1"/>
      <w:numFmt w:val="lowerLetter"/>
      <w:lvlText w:val="%5."/>
      <w:lvlJc w:val="left"/>
      <w:pPr>
        <w:ind w:left="3820" w:hanging="360"/>
      </w:pPr>
    </w:lvl>
    <w:lvl w:ilvl="5" w:tplc="100C001B" w:tentative="1">
      <w:start w:val="1"/>
      <w:numFmt w:val="lowerRoman"/>
      <w:lvlText w:val="%6."/>
      <w:lvlJc w:val="right"/>
      <w:pPr>
        <w:ind w:left="4540" w:hanging="180"/>
      </w:pPr>
    </w:lvl>
    <w:lvl w:ilvl="6" w:tplc="100C000F" w:tentative="1">
      <w:start w:val="1"/>
      <w:numFmt w:val="decimal"/>
      <w:lvlText w:val="%7."/>
      <w:lvlJc w:val="left"/>
      <w:pPr>
        <w:ind w:left="5260" w:hanging="360"/>
      </w:pPr>
    </w:lvl>
    <w:lvl w:ilvl="7" w:tplc="100C0019" w:tentative="1">
      <w:start w:val="1"/>
      <w:numFmt w:val="lowerLetter"/>
      <w:lvlText w:val="%8."/>
      <w:lvlJc w:val="left"/>
      <w:pPr>
        <w:ind w:left="5980" w:hanging="360"/>
      </w:pPr>
    </w:lvl>
    <w:lvl w:ilvl="8" w:tplc="100C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5" w15:restartNumberingAfterBreak="0">
    <w:nsid w:val="37284A52"/>
    <w:multiLevelType w:val="hybridMultilevel"/>
    <w:tmpl w:val="F91EB1C2"/>
    <w:lvl w:ilvl="0" w:tplc="4C76DB26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auto"/>
        <w:sz w:val="20"/>
        <w:szCs w:val="24"/>
      </w:rPr>
    </w:lvl>
    <w:lvl w:ilvl="1" w:tplc="F6FE2E8C">
      <w:start w:val="1"/>
      <w:numFmt w:val="bullet"/>
      <w:lvlText w:val=""/>
      <w:lvlJc w:val="left"/>
      <w:pPr>
        <w:tabs>
          <w:tab w:val="num" w:pos="9716"/>
        </w:tabs>
        <w:ind w:left="97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681"/>
        </w:tabs>
        <w:ind w:left="1068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1401"/>
        </w:tabs>
        <w:ind w:left="1140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121"/>
        </w:tabs>
        <w:ind w:left="1212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2841"/>
        </w:tabs>
        <w:ind w:left="1284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13561"/>
        </w:tabs>
        <w:ind w:left="1356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4281"/>
        </w:tabs>
        <w:ind w:left="1428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5001"/>
        </w:tabs>
        <w:ind w:left="15001" w:hanging="360"/>
      </w:pPr>
      <w:rPr>
        <w:rFonts w:ascii="Wingdings" w:hAnsi="Wingdings" w:hint="default"/>
      </w:rPr>
    </w:lvl>
  </w:abstractNum>
  <w:abstractNum w:abstractNumId="16" w15:restartNumberingAfterBreak="0">
    <w:nsid w:val="41C01A88"/>
    <w:multiLevelType w:val="hybridMultilevel"/>
    <w:tmpl w:val="F8440DDA"/>
    <w:lvl w:ilvl="0" w:tplc="016860C2">
      <w:start w:val="1"/>
      <w:numFmt w:val="bullet"/>
      <w:pStyle w:val="ListePuce3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493947AE"/>
    <w:multiLevelType w:val="hybridMultilevel"/>
    <w:tmpl w:val="5284F2F0"/>
    <w:lvl w:ilvl="0" w:tplc="589CB59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84E79"/>
    <w:multiLevelType w:val="multilevel"/>
    <w:tmpl w:val="9FD2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743D01"/>
    <w:multiLevelType w:val="multilevel"/>
    <w:tmpl w:val="7B76CCD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3757276"/>
    <w:multiLevelType w:val="multilevel"/>
    <w:tmpl w:val="ECE4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D9744F"/>
    <w:multiLevelType w:val="hybridMultilevel"/>
    <w:tmpl w:val="347CF8D6"/>
    <w:lvl w:ilvl="0" w:tplc="C076006A">
      <w:start w:val="1"/>
      <w:numFmt w:val="bullet"/>
      <w:pStyle w:val="Listepuce2"/>
      <w:lvlText w:val=""/>
      <w:lvlJc w:val="left"/>
      <w:pPr>
        <w:ind w:left="717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C57AA"/>
    <w:multiLevelType w:val="hybridMultilevel"/>
    <w:tmpl w:val="9F305E9A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851ED"/>
    <w:multiLevelType w:val="hybridMultilevel"/>
    <w:tmpl w:val="7658960C"/>
    <w:lvl w:ilvl="0" w:tplc="C72208F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D03CF"/>
    <w:multiLevelType w:val="hybridMultilevel"/>
    <w:tmpl w:val="98EE6604"/>
    <w:lvl w:ilvl="0" w:tplc="14FEB1BA">
      <w:start w:val="1"/>
      <w:numFmt w:val="upperRoman"/>
      <w:pStyle w:val="Titre45"/>
      <w:lvlText w:val="%1."/>
      <w:lvlJc w:val="righ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132656"/>
    <w:multiLevelType w:val="hybridMultilevel"/>
    <w:tmpl w:val="3AD8FA92"/>
    <w:lvl w:ilvl="0" w:tplc="4F76FA80">
      <w:start w:val="1"/>
      <w:numFmt w:val="bullet"/>
      <w:pStyle w:val="ListePuce1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A61A2"/>
    <w:multiLevelType w:val="hybridMultilevel"/>
    <w:tmpl w:val="A4BEADD8"/>
    <w:lvl w:ilvl="0" w:tplc="FDF0AE2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A948DC"/>
    <w:multiLevelType w:val="hybridMultilevel"/>
    <w:tmpl w:val="1310A1FE"/>
    <w:lvl w:ilvl="0" w:tplc="9A52E5C8">
      <w:start w:val="1"/>
      <w:numFmt w:val="lowerLetter"/>
      <w:lvlText w:val="%1)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47BB7"/>
    <w:multiLevelType w:val="hybridMultilevel"/>
    <w:tmpl w:val="C2D26A8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095649">
    <w:abstractNumId w:val="8"/>
  </w:num>
  <w:num w:numId="2" w16cid:durableId="1360931337">
    <w:abstractNumId w:val="3"/>
  </w:num>
  <w:num w:numId="3" w16cid:durableId="1614629673">
    <w:abstractNumId w:val="2"/>
  </w:num>
  <w:num w:numId="4" w16cid:durableId="290088042">
    <w:abstractNumId w:val="1"/>
  </w:num>
  <w:num w:numId="5" w16cid:durableId="193662192">
    <w:abstractNumId w:val="0"/>
  </w:num>
  <w:num w:numId="6" w16cid:durableId="288634080">
    <w:abstractNumId w:val="9"/>
  </w:num>
  <w:num w:numId="7" w16cid:durableId="103431255">
    <w:abstractNumId w:val="7"/>
  </w:num>
  <w:num w:numId="8" w16cid:durableId="1639458544">
    <w:abstractNumId w:val="6"/>
  </w:num>
  <w:num w:numId="9" w16cid:durableId="740104519">
    <w:abstractNumId w:val="5"/>
  </w:num>
  <w:num w:numId="10" w16cid:durableId="1225412455">
    <w:abstractNumId w:val="4"/>
  </w:num>
  <w:num w:numId="11" w16cid:durableId="678506662">
    <w:abstractNumId w:val="27"/>
  </w:num>
  <w:num w:numId="12" w16cid:durableId="295768739">
    <w:abstractNumId w:val="27"/>
    <w:lvlOverride w:ilvl="0">
      <w:startOverride w:val="1"/>
    </w:lvlOverride>
  </w:num>
  <w:num w:numId="13" w16cid:durableId="1664698438">
    <w:abstractNumId w:val="26"/>
  </w:num>
  <w:num w:numId="14" w16cid:durableId="1361276893">
    <w:abstractNumId w:val="17"/>
  </w:num>
  <w:num w:numId="15" w16cid:durableId="490098691">
    <w:abstractNumId w:val="14"/>
  </w:num>
  <w:num w:numId="16" w16cid:durableId="1319730979">
    <w:abstractNumId w:val="11"/>
  </w:num>
  <w:num w:numId="17" w16cid:durableId="1006245961">
    <w:abstractNumId w:val="19"/>
  </w:num>
  <w:num w:numId="18" w16cid:durableId="2143035835">
    <w:abstractNumId w:val="21"/>
  </w:num>
  <w:num w:numId="19" w16cid:durableId="357659297">
    <w:abstractNumId w:val="12"/>
  </w:num>
  <w:num w:numId="20" w16cid:durableId="94445615">
    <w:abstractNumId w:val="22"/>
  </w:num>
  <w:num w:numId="21" w16cid:durableId="1192258482">
    <w:abstractNumId w:val="15"/>
  </w:num>
  <w:num w:numId="22" w16cid:durableId="660356398">
    <w:abstractNumId w:val="13"/>
  </w:num>
  <w:num w:numId="23" w16cid:durableId="1633558667">
    <w:abstractNumId w:val="24"/>
  </w:num>
  <w:num w:numId="24" w16cid:durableId="1378240679">
    <w:abstractNumId w:val="28"/>
  </w:num>
  <w:num w:numId="25" w16cid:durableId="1540315612">
    <w:abstractNumId w:val="10"/>
  </w:num>
  <w:num w:numId="26" w16cid:durableId="313995713">
    <w:abstractNumId w:val="25"/>
  </w:num>
  <w:num w:numId="27" w16cid:durableId="2049527496">
    <w:abstractNumId w:val="16"/>
  </w:num>
  <w:num w:numId="28" w16cid:durableId="2065176499">
    <w:abstractNumId w:val="23"/>
  </w:num>
  <w:num w:numId="29" w16cid:durableId="683898828">
    <w:abstractNumId w:val="20"/>
  </w:num>
  <w:num w:numId="30" w16cid:durableId="937492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isplayBackgroundShape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48"/>
    <w:rsid w:val="0000368E"/>
    <w:rsid w:val="0001127B"/>
    <w:rsid w:val="0001709B"/>
    <w:rsid w:val="00021D8C"/>
    <w:rsid w:val="00023860"/>
    <w:rsid w:val="00040448"/>
    <w:rsid w:val="00062C14"/>
    <w:rsid w:val="0008328C"/>
    <w:rsid w:val="00083A76"/>
    <w:rsid w:val="0009361A"/>
    <w:rsid w:val="000A3A49"/>
    <w:rsid w:val="000D62AB"/>
    <w:rsid w:val="000E26B1"/>
    <w:rsid w:val="000E4880"/>
    <w:rsid w:val="00104C4D"/>
    <w:rsid w:val="001051C3"/>
    <w:rsid w:val="00110D78"/>
    <w:rsid w:val="0012440F"/>
    <w:rsid w:val="001265DC"/>
    <w:rsid w:val="0013077B"/>
    <w:rsid w:val="00146508"/>
    <w:rsid w:val="00153D9E"/>
    <w:rsid w:val="00170DAC"/>
    <w:rsid w:val="0019368D"/>
    <w:rsid w:val="001D49C0"/>
    <w:rsid w:val="00206522"/>
    <w:rsid w:val="00213402"/>
    <w:rsid w:val="00215A95"/>
    <w:rsid w:val="00236D9A"/>
    <w:rsid w:val="00252EAA"/>
    <w:rsid w:val="00261F32"/>
    <w:rsid w:val="002760FA"/>
    <w:rsid w:val="00280443"/>
    <w:rsid w:val="00295FD0"/>
    <w:rsid w:val="002B38BE"/>
    <w:rsid w:val="002B3AD4"/>
    <w:rsid w:val="002B7C53"/>
    <w:rsid w:val="002C04EB"/>
    <w:rsid w:val="002D5372"/>
    <w:rsid w:val="002F2651"/>
    <w:rsid w:val="002F50FB"/>
    <w:rsid w:val="0031531F"/>
    <w:rsid w:val="00321407"/>
    <w:rsid w:val="0033759A"/>
    <w:rsid w:val="00351872"/>
    <w:rsid w:val="00356BB8"/>
    <w:rsid w:val="00370845"/>
    <w:rsid w:val="00370A28"/>
    <w:rsid w:val="00370D1E"/>
    <w:rsid w:val="00383608"/>
    <w:rsid w:val="003B2892"/>
    <w:rsid w:val="003B7E48"/>
    <w:rsid w:val="003C72E2"/>
    <w:rsid w:val="003D4DBD"/>
    <w:rsid w:val="003E1F37"/>
    <w:rsid w:val="003E20E5"/>
    <w:rsid w:val="003E324F"/>
    <w:rsid w:val="003E55FA"/>
    <w:rsid w:val="003F6170"/>
    <w:rsid w:val="00416C2B"/>
    <w:rsid w:val="0041761D"/>
    <w:rsid w:val="00421362"/>
    <w:rsid w:val="004967AA"/>
    <w:rsid w:val="004F033C"/>
    <w:rsid w:val="004F0FF3"/>
    <w:rsid w:val="004F234E"/>
    <w:rsid w:val="004F7B36"/>
    <w:rsid w:val="00505210"/>
    <w:rsid w:val="00510153"/>
    <w:rsid w:val="005156FE"/>
    <w:rsid w:val="005516DD"/>
    <w:rsid w:val="00554BE5"/>
    <w:rsid w:val="005576BA"/>
    <w:rsid w:val="00563203"/>
    <w:rsid w:val="0056688C"/>
    <w:rsid w:val="00566B13"/>
    <w:rsid w:val="00572871"/>
    <w:rsid w:val="00581C8F"/>
    <w:rsid w:val="005B091C"/>
    <w:rsid w:val="005C2F19"/>
    <w:rsid w:val="005E36DD"/>
    <w:rsid w:val="005E69D4"/>
    <w:rsid w:val="005E7CDC"/>
    <w:rsid w:val="00603066"/>
    <w:rsid w:val="006037A5"/>
    <w:rsid w:val="00631AF7"/>
    <w:rsid w:val="006356D1"/>
    <w:rsid w:val="00647A26"/>
    <w:rsid w:val="006613DF"/>
    <w:rsid w:val="006635FF"/>
    <w:rsid w:val="00687441"/>
    <w:rsid w:val="006D051A"/>
    <w:rsid w:val="006E2E04"/>
    <w:rsid w:val="006F1B1E"/>
    <w:rsid w:val="006F365A"/>
    <w:rsid w:val="006F55A3"/>
    <w:rsid w:val="006F60D9"/>
    <w:rsid w:val="007049FE"/>
    <w:rsid w:val="00730FD6"/>
    <w:rsid w:val="00735743"/>
    <w:rsid w:val="007503AF"/>
    <w:rsid w:val="007560BF"/>
    <w:rsid w:val="0075674A"/>
    <w:rsid w:val="007700B8"/>
    <w:rsid w:val="00797137"/>
    <w:rsid w:val="007B426F"/>
    <w:rsid w:val="007B68CC"/>
    <w:rsid w:val="007D4618"/>
    <w:rsid w:val="007D7C90"/>
    <w:rsid w:val="007E32D4"/>
    <w:rsid w:val="007F6085"/>
    <w:rsid w:val="0080738A"/>
    <w:rsid w:val="00810793"/>
    <w:rsid w:val="00812171"/>
    <w:rsid w:val="00826875"/>
    <w:rsid w:val="00836F41"/>
    <w:rsid w:val="00837799"/>
    <w:rsid w:val="00854D67"/>
    <w:rsid w:val="008712CB"/>
    <w:rsid w:val="008712E4"/>
    <w:rsid w:val="00877092"/>
    <w:rsid w:val="0088140E"/>
    <w:rsid w:val="008864A2"/>
    <w:rsid w:val="0089101A"/>
    <w:rsid w:val="008919B4"/>
    <w:rsid w:val="00893C87"/>
    <w:rsid w:val="00896C1A"/>
    <w:rsid w:val="008D5556"/>
    <w:rsid w:val="008E2B1D"/>
    <w:rsid w:val="008F543C"/>
    <w:rsid w:val="009003D3"/>
    <w:rsid w:val="00901F6D"/>
    <w:rsid w:val="00904A46"/>
    <w:rsid w:val="009123EA"/>
    <w:rsid w:val="00914935"/>
    <w:rsid w:val="00930598"/>
    <w:rsid w:val="0093791C"/>
    <w:rsid w:val="0094027D"/>
    <w:rsid w:val="00947991"/>
    <w:rsid w:val="009608A0"/>
    <w:rsid w:val="0097540A"/>
    <w:rsid w:val="009848BB"/>
    <w:rsid w:val="009A7227"/>
    <w:rsid w:val="009C413A"/>
    <w:rsid w:val="009D0010"/>
    <w:rsid w:val="009D21B2"/>
    <w:rsid w:val="009D3CD0"/>
    <w:rsid w:val="009E4DED"/>
    <w:rsid w:val="00A1795D"/>
    <w:rsid w:val="00A2460E"/>
    <w:rsid w:val="00A42605"/>
    <w:rsid w:val="00A52261"/>
    <w:rsid w:val="00A537FA"/>
    <w:rsid w:val="00A70E84"/>
    <w:rsid w:val="00A71100"/>
    <w:rsid w:val="00A7113A"/>
    <w:rsid w:val="00A83884"/>
    <w:rsid w:val="00A90C3D"/>
    <w:rsid w:val="00A91042"/>
    <w:rsid w:val="00AA1313"/>
    <w:rsid w:val="00AD0834"/>
    <w:rsid w:val="00AD5BCA"/>
    <w:rsid w:val="00AF03C9"/>
    <w:rsid w:val="00AF456F"/>
    <w:rsid w:val="00B13B14"/>
    <w:rsid w:val="00B679AC"/>
    <w:rsid w:val="00B758B3"/>
    <w:rsid w:val="00B86912"/>
    <w:rsid w:val="00B9147C"/>
    <w:rsid w:val="00BA2783"/>
    <w:rsid w:val="00BB6A9A"/>
    <w:rsid w:val="00BD5A93"/>
    <w:rsid w:val="00BE3FB9"/>
    <w:rsid w:val="00BE56FF"/>
    <w:rsid w:val="00BF7EE3"/>
    <w:rsid w:val="00C12C3B"/>
    <w:rsid w:val="00C51485"/>
    <w:rsid w:val="00C7030D"/>
    <w:rsid w:val="00C7488C"/>
    <w:rsid w:val="00C9375E"/>
    <w:rsid w:val="00CD4323"/>
    <w:rsid w:val="00CD75BA"/>
    <w:rsid w:val="00CE78F2"/>
    <w:rsid w:val="00CE7C6B"/>
    <w:rsid w:val="00CF19F4"/>
    <w:rsid w:val="00D01D6D"/>
    <w:rsid w:val="00D26F22"/>
    <w:rsid w:val="00D34084"/>
    <w:rsid w:val="00D52D19"/>
    <w:rsid w:val="00D52FEE"/>
    <w:rsid w:val="00D73861"/>
    <w:rsid w:val="00D74E3E"/>
    <w:rsid w:val="00DB21F1"/>
    <w:rsid w:val="00DB7043"/>
    <w:rsid w:val="00DC204C"/>
    <w:rsid w:val="00DC2DD4"/>
    <w:rsid w:val="00DD778A"/>
    <w:rsid w:val="00DF1D99"/>
    <w:rsid w:val="00E1126D"/>
    <w:rsid w:val="00E240AB"/>
    <w:rsid w:val="00E44DBA"/>
    <w:rsid w:val="00E470E2"/>
    <w:rsid w:val="00E51B15"/>
    <w:rsid w:val="00E5714D"/>
    <w:rsid w:val="00E70F29"/>
    <w:rsid w:val="00E869B9"/>
    <w:rsid w:val="00E92357"/>
    <w:rsid w:val="00E93E64"/>
    <w:rsid w:val="00EA4987"/>
    <w:rsid w:val="00EB4CD3"/>
    <w:rsid w:val="00EC610A"/>
    <w:rsid w:val="00ED1087"/>
    <w:rsid w:val="00ED7DE9"/>
    <w:rsid w:val="00EE49E6"/>
    <w:rsid w:val="00EF478A"/>
    <w:rsid w:val="00EF4D18"/>
    <w:rsid w:val="00EF68CA"/>
    <w:rsid w:val="00EF6AA6"/>
    <w:rsid w:val="00F0050F"/>
    <w:rsid w:val="00F11E82"/>
    <w:rsid w:val="00F27830"/>
    <w:rsid w:val="00F50999"/>
    <w:rsid w:val="00F84070"/>
    <w:rsid w:val="00F91AD4"/>
    <w:rsid w:val="00F97E05"/>
    <w:rsid w:val="00FA72D7"/>
    <w:rsid w:val="00FA7BC4"/>
    <w:rsid w:val="00FB67CE"/>
    <w:rsid w:val="00FC10EF"/>
    <w:rsid w:val="00FC1FA2"/>
    <w:rsid w:val="00FC6350"/>
    <w:rsid w:val="00FE5B43"/>
    <w:rsid w:val="00FE5DF0"/>
    <w:rsid w:val="00FF0C68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6E6341"/>
  <w15:chartTrackingRefBased/>
  <w15:docId w15:val="{40C93386-1F79-42A3-9C92-177AFD00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0C3D"/>
  </w:style>
  <w:style w:type="paragraph" w:styleId="Titre1">
    <w:name w:val="heading 1"/>
    <w:basedOn w:val="Normal"/>
    <w:next w:val="TxtJustifi"/>
    <w:link w:val="Titre1Car"/>
    <w:uiPriority w:val="9"/>
    <w:qFormat/>
    <w:rsid w:val="00EA4987"/>
    <w:pPr>
      <w:pageBreakBefore/>
      <w:numPr>
        <w:numId w:val="17"/>
      </w:numPr>
      <w:pBdr>
        <w:bottom w:val="single" w:sz="18" w:space="1" w:color="7030A0"/>
      </w:pBdr>
      <w:spacing w:before="100" w:beforeAutospacing="1" w:after="120"/>
      <w:ind w:left="431" w:hanging="431"/>
      <w:outlineLvl w:val="0"/>
    </w:pPr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Titre2">
    <w:name w:val="heading 2"/>
    <w:basedOn w:val="TM2"/>
    <w:next w:val="TxtJustifi"/>
    <w:link w:val="Titre2Car"/>
    <w:uiPriority w:val="9"/>
    <w:unhideWhenUsed/>
    <w:qFormat/>
    <w:rsid w:val="00CE78F2"/>
    <w:pPr>
      <w:keepNext/>
      <w:keepLines/>
      <w:numPr>
        <w:ilvl w:val="1"/>
        <w:numId w:val="17"/>
      </w:numPr>
      <w:spacing w:before="100" w:beforeAutospacing="1"/>
      <w:ind w:left="578" w:hanging="578"/>
      <w:outlineLvl w:val="1"/>
    </w:pPr>
    <w:rPr>
      <w:rFonts w:ascii="Arial" w:eastAsiaTheme="majorEastAsia" w:hAnsi="Arial" w:cstheme="majorBidi"/>
      <w:sz w:val="26"/>
      <w:szCs w:val="26"/>
    </w:rPr>
  </w:style>
  <w:style w:type="paragraph" w:styleId="Titre3">
    <w:name w:val="heading 3"/>
    <w:basedOn w:val="Normal"/>
    <w:next w:val="TxtJustifi"/>
    <w:link w:val="Titre3Car"/>
    <w:uiPriority w:val="9"/>
    <w:unhideWhenUsed/>
    <w:qFormat/>
    <w:rsid w:val="00CE78F2"/>
    <w:pPr>
      <w:keepNext/>
      <w:keepLines/>
      <w:numPr>
        <w:ilvl w:val="2"/>
        <w:numId w:val="17"/>
      </w:numPr>
      <w:spacing w:before="100" w:beforeAutospacing="1" w:after="120"/>
      <w:outlineLvl w:val="2"/>
    </w:pPr>
    <w:rPr>
      <w:rFonts w:ascii="Arial" w:eastAsiaTheme="majorEastAsia" w:hAnsi="Arial" w:cstheme="majorBidi"/>
      <w:b/>
      <w:color w:val="7030A0"/>
      <w:sz w:val="24"/>
      <w:szCs w:val="24"/>
    </w:rPr>
  </w:style>
  <w:style w:type="paragraph" w:styleId="Titre4">
    <w:name w:val="heading 4"/>
    <w:basedOn w:val="Normal"/>
    <w:next w:val="TxtJustifi"/>
    <w:link w:val="Titre4Car"/>
    <w:uiPriority w:val="9"/>
    <w:unhideWhenUsed/>
    <w:qFormat/>
    <w:rsid w:val="00EA4987"/>
    <w:pPr>
      <w:keepNext/>
      <w:keepLines/>
      <w:numPr>
        <w:ilvl w:val="3"/>
        <w:numId w:val="17"/>
      </w:numPr>
      <w:spacing w:before="100" w:beforeAutospacing="1" w:after="120"/>
      <w:ind w:left="862" w:hanging="862"/>
      <w:outlineLvl w:val="3"/>
    </w:pPr>
    <w:rPr>
      <w:rFonts w:ascii="Arial" w:eastAsiaTheme="majorEastAsia" w:hAnsi="Arial" w:cstheme="majorBidi"/>
      <w:b/>
      <w:iCs/>
      <w:color w:val="7030A0"/>
    </w:rPr>
  </w:style>
  <w:style w:type="paragraph" w:styleId="Titre5">
    <w:name w:val="heading 5"/>
    <w:basedOn w:val="Normal"/>
    <w:next w:val="Normal"/>
    <w:link w:val="Titre5Car"/>
    <w:uiPriority w:val="9"/>
    <w:unhideWhenUsed/>
    <w:rsid w:val="00D26F22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4F7B36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F7B36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F7B36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F7B36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A4987"/>
    <w:rPr>
      <w:rFonts w:ascii="Arial" w:eastAsiaTheme="majorEastAsia" w:hAnsi="Arial" w:cstheme="majorBidi"/>
      <w:b/>
      <w:color w:val="7030A0"/>
      <w:sz w:val="32"/>
      <w:szCs w:val="32"/>
    </w:rPr>
  </w:style>
  <w:style w:type="paragraph" w:styleId="TM2">
    <w:name w:val="toc 2"/>
    <w:basedOn w:val="Normal"/>
    <w:next w:val="Normal"/>
    <w:autoRedefine/>
    <w:uiPriority w:val="39"/>
    <w:unhideWhenUsed/>
    <w:rsid w:val="00CE78F2"/>
    <w:pPr>
      <w:tabs>
        <w:tab w:val="left" w:pos="660"/>
        <w:tab w:val="right" w:leader="hyphen" w:pos="9736"/>
      </w:tabs>
      <w:spacing w:before="40" w:after="120" w:line="240" w:lineRule="auto"/>
    </w:pPr>
    <w:rPr>
      <w:b/>
      <w:noProof/>
      <w:color w:val="7030A0"/>
      <w:sz w:val="24"/>
    </w:rPr>
  </w:style>
  <w:style w:type="character" w:customStyle="1" w:styleId="Titre2Car">
    <w:name w:val="Titre 2 Car"/>
    <w:basedOn w:val="Policepardfaut"/>
    <w:link w:val="Titre2"/>
    <w:uiPriority w:val="9"/>
    <w:rsid w:val="00CE78F2"/>
    <w:rPr>
      <w:rFonts w:ascii="Arial" w:eastAsiaTheme="majorEastAsia" w:hAnsi="Arial" w:cstheme="majorBidi"/>
      <w:b/>
      <w:noProof/>
      <w:color w:val="7030A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78F2"/>
    <w:rPr>
      <w:rFonts w:ascii="Arial" w:eastAsiaTheme="majorEastAsia" w:hAnsi="Arial" w:cstheme="majorBidi"/>
      <w:b/>
      <w:color w:val="7030A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A4987"/>
    <w:rPr>
      <w:rFonts w:ascii="Arial" w:eastAsiaTheme="majorEastAsia" w:hAnsi="Arial" w:cstheme="majorBidi"/>
      <w:b/>
      <w:iCs/>
      <w:color w:val="7030A0"/>
    </w:rPr>
  </w:style>
  <w:style w:type="character" w:customStyle="1" w:styleId="Titre5Car">
    <w:name w:val="Titre 5 Car"/>
    <w:basedOn w:val="Policepardfaut"/>
    <w:link w:val="Titre5"/>
    <w:uiPriority w:val="9"/>
    <w:rsid w:val="00D26F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F7B3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F7B3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F7B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F7B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rePrincipal">
    <w:name w:val="Titre_Principal"/>
    <w:qFormat/>
    <w:rsid w:val="00EA4987"/>
    <w:rPr>
      <w:rFonts w:ascii="Arial" w:eastAsiaTheme="majorEastAsia" w:hAnsi="Arial" w:cstheme="majorBidi"/>
      <w:b/>
      <w:color w:val="FFFFFF" w:themeColor="background1"/>
      <w:sz w:val="52"/>
      <w:szCs w:val="32"/>
    </w:rPr>
  </w:style>
  <w:style w:type="paragraph" w:customStyle="1" w:styleId="TitreSecondaire">
    <w:name w:val="Titre_Secondaire"/>
    <w:qFormat/>
    <w:rsid w:val="00D26F22"/>
    <w:pPr>
      <w:tabs>
        <w:tab w:val="left" w:pos="4065"/>
      </w:tabs>
    </w:pPr>
    <w:rPr>
      <w:rFonts w:ascii="Arial" w:eastAsiaTheme="majorEastAsia" w:hAnsi="Arial" w:cstheme="majorBidi"/>
      <w:b/>
      <w:color w:val="FFFFFF" w:themeColor="background1"/>
      <w:sz w:val="36"/>
      <w:szCs w:val="32"/>
    </w:rPr>
  </w:style>
  <w:style w:type="paragraph" w:styleId="En-tte">
    <w:name w:val="header"/>
    <w:basedOn w:val="Normal"/>
    <w:link w:val="En-tteCar"/>
    <w:unhideWhenUsed/>
    <w:rsid w:val="00EA4987"/>
    <w:pPr>
      <w:pBdr>
        <w:bottom w:val="single" w:sz="8" w:space="1" w:color="8A3CC4"/>
      </w:pBdr>
      <w:tabs>
        <w:tab w:val="center" w:pos="4536"/>
        <w:tab w:val="right" w:pos="9072"/>
      </w:tabs>
      <w:spacing w:before="120" w:after="120" w:line="240" w:lineRule="auto"/>
    </w:pPr>
    <w:rPr>
      <w:rFonts w:ascii="Arial" w:hAnsi="Arial"/>
      <w:b/>
      <w:color w:val="FFFFFF" w:themeColor="background1"/>
      <w:sz w:val="24"/>
    </w:rPr>
  </w:style>
  <w:style w:type="character" w:customStyle="1" w:styleId="En-tteCar">
    <w:name w:val="En-tête Car"/>
    <w:basedOn w:val="Policepardfaut"/>
    <w:link w:val="En-tte"/>
    <w:rsid w:val="00EA4987"/>
    <w:rPr>
      <w:rFonts w:ascii="Arial" w:hAnsi="Arial"/>
      <w:b/>
      <w:color w:val="FFFFFF" w:themeColor="background1"/>
      <w:sz w:val="24"/>
    </w:rPr>
  </w:style>
  <w:style w:type="paragraph" w:styleId="Pieddepage">
    <w:name w:val="footer"/>
    <w:basedOn w:val="Normal"/>
    <w:link w:val="PieddepageCar"/>
    <w:unhideWhenUsed/>
    <w:rsid w:val="00EA4987"/>
    <w:pPr>
      <w:tabs>
        <w:tab w:val="center" w:pos="4536"/>
        <w:tab w:val="right" w:pos="9072"/>
      </w:tabs>
      <w:spacing w:after="0" w:line="240" w:lineRule="auto"/>
      <w:jc w:val="center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rsid w:val="00EA4987"/>
    <w:rPr>
      <w:color w:val="FFFFFF" w:themeColor="background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1C8F"/>
    <w:pPr>
      <w:outlineLvl w:val="9"/>
    </w:pPr>
    <w:rPr>
      <w:rFonts w:asciiTheme="majorHAnsi" w:hAnsiTheme="majorHAnsi"/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CE78F2"/>
    <w:pPr>
      <w:tabs>
        <w:tab w:val="left" w:pos="440"/>
        <w:tab w:val="right" w:leader="hyphen" w:pos="9736"/>
      </w:tabs>
      <w:spacing w:before="100" w:beforeAutospacing="1" w:after="120" w:line="240" w:lineRule="auto"/>
    </w:pPr>
    <w:rPr>
      <w:rFonts w:ascii="Arial" w:hAnsi="Arial"/>
      <w:b/>
      <w:color w:val="7030A0"/>
    </w:rPr>
  </w:style>
  <w:style w:type="paragraph" w:customStyle="1" w:styleId="Titreversion">
    <w:name w:val="Titre version"/>
    <w:basedOn w:val="Normal"/>
    <w:qFormat/>
    <w:rsid w:val="0012440F"/>
    <w:pPr>
      <w:spacing w:before="1800" w:after="600"/>
      <w:jc w:val="center"/>
    </w:pPr>
    <w:rPr>
      <w:rFonts w:ascii="Arial" w:hAnsi="Arial"/>
      <w:color w:val="FFFFFF" w:themeColor="background1"/>
      <w:sz w:val="24"/>
    </w:rPr>
  </w:style>
  <w:style w:type="paragraph" w:customStyle="1" w:styleId="TitreTM">
    <w:name w:val="Titre TM"/>
    <w:qFormat/>
    <w:rsid w:val="008712CB"/>
    <w:pPr>
      <w:pBdr>
        <w:top w:val="single" w:sz="24" w:space="1" w:color="7030A0"/>
        <w:left w:val="single" w:sz="24" w:space="4" w:color="7030A0"/>
        <w:bottom w:val="single" w:sz="24" w:space="1" w:color="7030A0"/>
        <w:right w:val="single" w:sz="24" w:space="4" w:color="7030A0"/>
      </w:pBdr>
      <w:spacing w:before="960" w:after="960"/>
      <w:jc w:val="center"/>
    </w:pPr>
    <w:rPr>
      <w:rFonts w:ascii="Arial" w:hAnsi="Arial"/>
      <w:b/>
      <w:sz w:val="40"/>
    </w:rPr>
  </w:style>
  <w:style w:type="paragraph" w:styleId="TM3">
    <w:name w:val="toc 3"/>
    <w:basedOn w:val="Normal"/>
    <w:next w:val="Normal"/>
    <w:autoRedefine/>
    <w:uiPriority w:val="39"/>
    <w:unhideWhenUsed/>
    <w:rsid w:val="00CE78F2"/>
    <w:pPr>
      <w:tabs>
        <w:tab w:val="left" w:pos="1320"/>
        <w:tab w:val="right" w:leader="hyphen" w:pos="9736"/>
      </w:tabs>
      <w:spacing w:after="100"/>
      <w:ind w:left="440"/>
    </w:pPr>
    <w:rPr>
      <w:rFonts w:ascii="Arial" w:hAnsi="Arial"/>
      <w:b/>
      <w:noProof/>
      <w:color w:val="7332A4"/>
    </w:rPr>
  </w:style>
  <w:style w:type="paragraph" w:styleId="TM4">
    <w:name w:val="toc 4"/>
    <w:basedOn w:val="Normal"/>
    <w:next w:val="Normal"/>
    <w:autoRedefine/>
    <w:uiPriority w:val="39"/>
    <w:unhideWhenUsed/>
    <w:rsid w:val="00EA4987"/>
    <w:pPr>
      <w:spacing w:after="100"/>
      <w:ind w:left="660"/>
    </w:pPr>
    <w:rPr>
      <w:b/>
      <w:i/>
      <w:color w:val="7332A4"/>
    </w:rPr>
  </w:style>
  <w:style w:type="paragraph" w:customStyle="1" w:styleId="ListePuce1">
    <w:name w:val="Liste_Puce 1"/>
    <w:basedOn w:val="Listepuces2"/>
    <w:qFormat/>
    <w:rsid w:val="00B86912"/>
    <w:pPr>
      <w:numPr>
        <w:numId w:val="26"/>
      </w:numPr>
      <w:ind w:left="470" w:hanging="357"/>
      <w:contextualSpacing w:val="0"/>
    </w:pPr>
    <w:rPr>
      <w:rFonts w:ascii="Arial" w:hAnsi="Arial"/>
    </w:rPr>
  </w:style>
  <w:style w:type="paragraph" w:styleId="Listepuces">
    <w:name w:val="List Bullet"/>
    <w:basedOn w:val="Normal"/>
    <w:uiPriority w:val="99"/>
    <w:semiHidden/>
    <w:unhideWhenUsed/>
    <w:rsid w:val="00321407"/>
    <w:pPr>
      <w:tabs>
        <w:tab w:val="num" w:pos="360"/>
      </w:tabs>
      <w:ind w:left="360" w:hanging="360"/>
      <w:contextualSpacing/>
    </w:pPr>
  </w:style>
  <w:style w:type="paragraph" w:customStyle="1" w:styleId="Listepuce2">
    <w:name w:val="Liste_puce 2"/>
    <w:basedOn w:val="Normal"/>
    <w:qFormat/>
    <w:rsid w:val="00B86912"/>
    <w:pPr>
      <w:numPr>
        <w:numId w:val="18"/>
      </w:numPr>
      <w:spacing w:after="200"/>
      <w:ind w:left="714" w:hanging="357"/>
      <w:jc w:val="both"/>
    </w:pPr>
    <w:rPr>
      <w:rFonts w:ascii="Arial" w:hAnsi="Arial"/>
    </w:rPr>
  </w:style>
  <w:style w:type="paragraph" w:customStyle="1" w:styleId="Titreauteur">
    <w:name w:val="Titre auteur"/>
    <w:basedOn w:val="Normal"/>
    <w:qFormat/>
    <w:rsid w:val="00DC204C"/>
    <w:pPr>
      <w:spacing w:after="480"/>
    </w:pPr>
    <w:rPr>
      <w:rFonts w:ascii="Arial" w:eastAsiaTheme="majorEastAsia" w:hAnsi="Arial" w:cstheme="majorBidi"/>
      <w:b/>
      <w:color w:val="FFFFFF" w:themeColor="background1"/>
      <w:sz w:val="24"/>
      <w:szCs w:val="32"/>
    </w:rPr>
  </w:style>
  <w:style w:type="character" w:customStyle="1" w:styleId="Csoulign">
    <w:name w:val="C_souligné"/>
    <w:basedOn w:val="Policepardfaut"/>
    <w:uiPriority w:val="1"/>
    <w:rsid w:val="00572871"/>
    <w:rPr>
      <w:rFonts w:ascii="Arial" w:hAnsi="Arial"/>
      <w:u w:val="single"/>
    </w:rPr>
  </w:style>
  <w:style w:type="character" w:customStyle="1" w:styleId="Citalique">
    <w:name w:val="C_italique"/>
    <w:basedOn w:val="Policepardfaut"/>
    <w:uiPriority w:val="1"/>
    <w:rsid w:val="00812171"/>
    <w:rPr>
      <w:rFonts w:ascii="Arial" w:hAnsi="Arial"/>
      <w:i/>
    </w:rPr>
  </w:style>
  <w:style w:type="paragraph" w:customStyle="1" w:styleId="TxtCentr">
    <w:name w:val="Txt_Centré"/>
    <w:basedOn w:val="Normal"/>
    <w:next w:val="Normal"/>
    <w:qFormat/>
    <w:rsid w:val="006F60D9"/>
    <w:pPr>
      <w:jc w:val="center"/>
    </w:pPr>
    <w:rPr>
      <w:rFonts w:ascii="Arial" w:hAnsi="Arial"/>
    </w:rPr>
  </w:style>
  <w:style w:type="paragraph" w:customStyle="1" w:styleId="TitreDateModule">
    <w:name w:val="Titre DateModule"/>
    <w:basedOn w:val="TxtCentr"/>
    <w:qFormat/>
    <w:rsid w:val="00BF7EE3"/>
    <w:pPr>
      <w:spacing w:after="480"/>
    </w:pPr>
    <w:rPr>
      <w:color w:val="FFFFFF" w:themeColor="background1"/>
      <w:sz w:val="28"/>
    </w:rPr>
  </w:style>
  <w:style w:type="character" w:styleId="Numrodeligne">
    <w:name w:val="line number"/>
    <w:basedOn w:val="Policepardfaut"/>
    <w:uiPriority w:val="99"/>
    <w:semiHidden/>
    <w:unhideWhenUsed/>
    <w:rsid w:val="007700B8"/>
  </w:style>
  <w:style w:type="character" w:styleId="Textedelespacerserv">
    <w:name w:val="Placeholder Text"/>
    <w:basedOn w:val="Policepardfaut"/>
    <w:uiPriority w:val="99"/>
    <w:semiHidden/>
    <w:rsid w:val="00421362"/>
    <w:rPr>
      <w:color w:val="808080"/>
    </w:rPr>
  </w:style>
  <w:style w:type="character" w:customStyle="1" w:styleId="CViolet">
    <w:name w:val="C_Violet"/>
    <w:basedOn w:val="Policepardfaut"/>
    <w:uiPriority w:val="1"/>
    <w:rsid w:val="009848BB"/>
    <w:rPr>
      <w:rFonts w:ascii="Arial" w:hAnsi="Arial"/>
      <w:b w:val="0"/>
      <w:color w:val="7030A0"/>
      <w:u w:val="single"/>
    </w:rPr>
  </w:style>
  <w:style w:type="character" w:customStyle="1" w:styleId="CGras">
    <w:name w:val="C_Gras"/>
    <w:uiPriority w:val="1"/>
    <w:rsid w:val="00572871"/>
    <w:rPr>
      <w:rFonts w:ascii="Arial" w:hAnsi="Arial"/>
      <w:b/>
      <w:lang w:val="en-US"/>
    </w:rPr>
  </w:style>
  <w:style w:type="table" w:styleId="Grilledutableau">
    <w:name w:val="Table Grid"/>
    <w:basedOn w:val="TableauNormal"/>
    <w:rsid w:val="007D4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umrote">
    <w:name w:val="Liste_Numérotée"/>
    <w:basedOn w:val="Normal"/>
    <w:rsid w:val="00B86912"/>
    <w:pPr>
      <w:numPr>
        <w:numId w:val="22"/>
      </w:numPr>
      <w:tabs>
        <w:tab w:val="clear" w:pos="397"/>
        <w:tab w:val="num" w:pos="426"/>
      </w:tabs>
      <w:spacing w:after="200" w:line="240" w:lineRule="auto"/>
      <w:ind w:left="425" w:hanging="425"/>
    </w:pPr>
    <w:rPr>
      <w:rFonts w:ascii="Arial" w:eastAsia="Times New Roman" w:hAnsi="Arial" w:cs="Times New Roman"/>
      <w:bCs/>
      <w:lang w:eastAsia="fr-FR"/>
    </w:rPr>
  </w:style>
  <w:style w:type="paragraph" w:customStyle="1" w:styleId="TxtCode1-Violet">
    <w:name w:val="Txt_Code 1-&gt;Violet"/>
    <w:basedOn w:val="Normal"/>
    <w:rsid w:val="00826875"/>
    <w:pPr>
      <w:pBdr>
        <w:top w:val="threeDEmboss" w:sz="12" w:space="1" w:color="7030A0"/>
        <w:left w:val="threeDEmboss" w:sz="12" w:space="4" w:color="7030A0"/>
        <w:bottom w:val="threeDEngrave" w:sz="12" w:space="1" w:color="7030A0"/>
        <w:right w:val="threeDEngrave" w:sz="12" w:space="1" w:color="7030A0"/>
      </w:pBdr>
      <w:shd w:val="clear" w:color="auto" w:fill="D5B8EA"/>
      <w:tabs>
        <w:tab w:val="left" w:pos="994"/>
        <w:tab w:val="left" w:pos="1420"/>
        <w:tab w:val="left" w:pos="1846"/>
        <w:tab w:val="left" w:pos="2272"/>
      </w:tabs>
      <w:spacing w:after="120" w:line="240" w:lineRule="auto"/>
      <w:ind w:left="567" w:right="550"/>
    </w:pPr>
    <w:rPr>
      <w:rFonts w:ascii="Courier New" w:eastAsia="Times New Roman" w:hAnsi="Courier New" w:cs="Courier New"/>
      <w:b/>
      <w:noProof/>
      <w:sz w:val="18"/>
      <w:szCs w:val="24"/>
      <w:lang w:val="en-GB" w:eastAsia="fr-FR"/>
    </w:rPr>
  </w:style>
  <w:style w:type="paragraph" w:customStyle="1" w:styleId="Titre45">
    <w:name w:val="Titre 4.5"/>
    <w:basedOn w:val="Titre4"/>
    <w:next w:val="Normal"/>
    <w:link w:val="Titre45Car"/>
    <w:qFormat/>
    <w:rsid w:val="007D4618"/>
    <w:pPr>
      <w:keepNext w:val="0"/>
      <w:keepLines w:val="0"/>
      <w:numPr>
        <w:ilvl w:val="0"/>
        <w:numId w:val="23"/>
      </w:numPr>
      <w:spacing w:line="240" w:lineRule="auto"/>
    </w:pPr>
    <w:rPr>
      <w:rFonts w:eastAsia="Times New Roman" w:cs="Times New Roman"/>
      <w:iCs w:val="0"/>
      <w:lang w:eastAsia="fr-FR"/>
    </w:rPr>
  </w:style>
  <w:style w:type="character" w:customStyle="1" w:styleId="Titre45Car">
    <w:name w:val="Titre 4.5 Car"/>
    <w:basedOn w:val="Titre4Car"/>
    <w:link w:val="Titre45"/>
    <w:rsid w:val="007D4618"/>
    <w:rPr>
      <w:rFonts w:ascii="Arial" w:eastAsia="Times New Roman" w:hAnsi="Arial" w:cs="Times New Roman"/>
      <w:b/>
      <w:iCs w:val="0"/>
      <w:color w:val="7030A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618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D4618"/>
    <w:rPr>
      <w:color w:val="0563C1" w:themeColor="hyperlink"/>
      <w:u w:val="single"/>
    </w:rPr>
  </w:style>
  <w:style w:type="paragraph" w:customStyle="1" w:styleId="TxtDroite">
    <w:name w:val="Txt_Droite"/>
    <w:basedOn w:val="Normal"/>
    <w:qFormat/>
    <w:rsid w:val="006F60D9"/>
    <w:pPr>
      <w:spacing w:after="120" w:line="240" w:lineRule="auto"/>
      <w:jc w:val="right"/>
    </w:pPr>
    <w:rPr>
      <w:rFonts w:ascii="Arial" w:eastAsia="Times New Roman" w:hAnsi="Arial" w:cs="Times New Roman"/>
      <w:szCs w:val="24"/>
      <w:lang w:eastAsia="fr-FR"/>
    </w:rPr>
  </w:style>
  <w:style w:type="paragraph" w:customStyle="1" w:styleId="TxtCode2-Orange">
    <w:name w:val="Txt_Code 2-&gt;Orange"/>
    <w:basedOn w:val="TxtCode1-Violet"/>
    <w:qFormat/>
    <w:rsid w:val="00826875"/>
    <w:pPr>
      <w:pBdr>
        <w:top w:val="threeDEmboss" w:sz="12" w:space="1" w:color="F4B083" w:themeColor="accent2" w:themeTint="99"/>
        <w:left w:val="threeDEmboss" w:sz="12" w:space="4" w:color="F4B083" w:themeColor="accent2" w:themeTint="99"/>
        <w:bottom w:val="threeDEngrave" w:sz="12" w:space="1" w:color="F4B083" w:themeColor="accent2" w:themeTint="99"/>
        <w:right w:val="threeDEngrave" w:sz="12" w:space="1" w:color="F4B083" w:themeColor="accent2" w:themeTint="99"/>
      </w:pBdr>
      <w:shd w:val="clear" w:color="auto" w:fill="F4B083" w:themeFill="accent2" w:themeFillTint="99"/>
    </w:pPr>
  </w:style>
  <w:style w:type="paragraph" w:customStyle="1" w:styleId="TxtCode3-Gris">
    <w:name w:val="Txt_Code 3-&gt;Gris"/>
    <w:basedOn w:val="TxtCode1-Violet"/>
    <w:rsid w:val="00826875"/>
    <w:pPr>
      <w:pBdr>
        <w:top w:val="threeDEmboss" w:sz="12" w:space="1" w:color="auto"/>
        <w:left w:val="threeDEmboss" w:sz="12" w:space="4" w:color="auto"/>
        <w:bottom w:val="threeDEngrave" w:sz="12" w:space="1" w:color="auto"/>
        <w:right w:val="threeDEngrave" w:sz="12" w:space="1" w:color="auto"/>
      </w:pBdr>
      <w:shd w:val="clear" w:color="auto" w:fill="D0CECE" w:themeFill="background2" w:themeFillShade="E6"/>
    </w:pPr>
    <w:rPr>
      <w:lang w:val="fr-CH"/>
    </w:rPr>
  </w:style>
  <w:style w:type="paragraph" w:customStyle="1" w:styleId="TxtMiseEnEvidence">
    <w:name w:val="Txt_MiseEnEvidence"/>
    <w:basedOn w:val="Normal"/>
    <w:rsid w:val="00EA4987"/>
    <w:pPr>
      <w:pBdr>
        <w:top w:val="threeDEngrave" w:sz="24" w:space="7" w:color="7030A0"/>
        <w:left w:val="threeDEngrave" w:sz="24" w:space="4" w:color="7030A0"/>
        <w:bottom w:val="threeDEmboss" w:sz="24" w:space="7" w:color="7030A0"/>
        <w:right w:val="threeDEmboss" w:sz="24" w:space="12" w:color="7030A0"/>
      </w:pBdr>
      <w:shd w:val="clear" w:color="auto" w:fill="C7A3EB"/>
      <w:spacing w:before="60" w:after="60" w:line="240" w:lineRule="auto"/>
      <w:ind w:left="568" w:right="550"/>
    </w:pPr>
    <w:rPr>
      <w:rFonts w:ascii="Arial" w:eastAsia="Times New Roman" w:hAnsi="Arial" w:cs="Times New Roman"/>
      <w:szCs w:val="24"/>
      <w:lang w:eastAsia="fr-FR"/>
    </w:rPr>
  </w:style>
  <w:style w:type="paragraph" w:styleId="Listepuces2">
    <w:name w:val="List Bullet 2"/>
    <w:basedOn w:val="Normal"/>
    <w:uiPriority w:val="99"/>
    <w:semiHidden/>
    <w:unhideWhenUsed/>
    <w:rsid w:val="0097540A"/>
    <w:pPr>
      <w:numPr>
        <w:numId w:val="7"/>
      </w:numPr>
      <w:contextualSpacing/>
    </w:pPr>
  </w:style>
  <w:style w:type="paragraph" w:customStyle="1" w:styleId="TxtCode">
    <w:name w:val="Txt_Code"/>
    <w:basedOn w:val="Normal"/>
    <w:rsid w:val="0008328C"/>
    <w:rPr>
      <w:rFonts w:ascii="Courier New" w:hAnsi="Courier New"/>
      <w:color w:val="7030A0"/>
    </w:rPr>
  </w:style>
  <w:style w:type="paragraph" w:styleId="NormalWeb">
    <w:name w:val="Normal (Web)"/>
    <w:basedOn w:val="Normal"/>
    <w:uiPriority w:val="99"/>
    <w:semiHidden/>
    <w:unhideWhenUsed/>
    <w:rsid w:val="0008328C"/>
    <w:rPr>
      <w:rFonts w:ascii="Times New Roman" w:hAnsi="Times New Roman" w:cs="Times New Roman"/>
      <w:sz w:val="24"/>
      <w:szCs w:val="24"/>
    </w:rPr>
  </w:style>
  <w:style w:type="paragraph" w:customStyle="1" w:styleId="TxtGauche">
    <w:name w:val="Txt_Gauche"/>
    <w:rsid w:val="00812171"/>
    <w:rPr>
      <w:rFonts w:ascii="Arial" w:hAnsi="Arial"/>
    </w:rPr>
  </w:style>
  <w:style w:type="character" w:customStyle="1" w:styleId="CGrasItalique">
    <w:name w:val="C_Gras+Italique"/>
    <w:basedOn w:val="Policepardfaut"/>
    <w:uiPriority w:val="1"/>
    <w:rsid w:val="00812171"/>
    <w:rPr>
      <w:rFonts w:ascii="Arial" w:hAnsi="Arial"/>
      <w:b/>
      <w:i/>
    </w:rPr>
  </w:style>
  <w:style w:type="character" w:customStyle="1" w:styleId="CCode">
    <w:name w:val="C_Code"/>
    <w:basedOn w:val="Policepardfaut"/>
    <w:uiPriority w:val="1"/>
    <w:rsid w:val="00812171"/>
    <w:rPr>
      <w:rFonts w:ascii="Courier New" w:hAnsi="Courier New"/>
      <w:color w:val="7030A0"/>
    </w:rPr>
  </w:style>
  <w:style w:type="paragraph" w:customStyle="1" w:styleId="TxtJustifi">
    <w:name w:val="Txt_Justifié"/>
    <w:link w:val="TxtJustifiCar"/>
    <w:qFormat/>
    <w:rsid w:val="006F60D9"/>
    <w:rPr>
      <w:rFonts w:ascii="Arial" w:hAnsi="Arial"/>
    </w:rPr>
  </w:style>
  <w:style w:type="paragraph" w:customStyle="1" w:styleId="ListePuce3">
    <w:name w:val="Liste_Puce 3"/>
    <w:basedOn w:val="ListePuce1"/>
    <w:rsid w:val="00295FD0"/>
    <w:pPr>
      <w:numPr>
        <w:numId w:val="27"/>
      </w:numPr>
    </w:pPr>
  </w:style>
  <w:style w:type="paragraph" w:styleId="Paragraphedeliste">
    <w:name w:val="List Paragraph"/>
    <w:basedOn w:val="Normal"/>
    <w:uiPriority w:val="34"/>
    <w:qFormat/>
    <w:rsid w:val="00F84070"/>
    <w:pPr>
      <w:ind w:left="720"/>
      <w:contextualSpacing/>
    </w:pPr>
  </w:style>
  <w:style w:type="character" w:customStyle="1" w:styleId="TxtJustifiCar">
    <w:name w:val="Txt_Justifié Car"/>
    <w:basedOn w:val="Policepardfaut"/>
    <w:link w:val="TxtJustifi"/>
    <w:locked/>
    <w:rsid w:val="002D5372"/>
    <w:rPr>
      <w:rFonts w:ascii="Arial" w:hAnsi="Arial"/>
    </w:rPr>
  </w:style>
  <w:style w:type="paragraph" w:customStyle="1" w:styleId="CItalique0">
    <w:name w:val="C_Italique"/>
    <w:basedOn w:val="TxtJustifi"/>
    <w:link w:val="CItaliqueCar"/>
    <w:qFormat/>
    <w:rsid w:val="002D5372"/>
    <w:pPr>
      <w:jc w:val="both"/>
    </w:pPr>
    <w:rPr>
      <w:i/>
    </w:rPr>
  </w:style>
  <w:style w:type="paragraph" w:customStyle="1" w:styleId="CSoulign0">
    <w:name w:val="C_Souligné"/>
    <w:basedOn w:val="TxtJustifi"/>
    <w:link w:val="CSoulignCar"/>
    <w:qFormat/>
    <w:rsid w:val="002D5372"/>
    <w:pPr>
      <w:jc w:val="both"/>
    </w:pPr>
    <w:rPr>
      <w:u w:val="single"/>
    </w:rPr>
  </w:style>
  <w:style w:type="character" w:customStyle="1" w:styleId="CItaliqueCar">
    <w:name w:val="C_Italique Car"/>
    <w:basedOn w:val="TxtJustifiCar"/>
    <w:link w:val="CItalique0"/>
    <w:rsid w:val="002D5372"/>
    <w:rPr>
      <w:rFonts w:ascii="Arial" w:hAnsi="Arial"/>
      <w:i/>
    </w:rPr>
  </w:style>
  <w:style w:type="character" w:customStyle="1" w:styleId="CGrasCar">
    <w:name w:val="C_Gras Car"/>
    <w:basedOn w:val="CItaliqueCar"/>
    <w:rsid w:val="002D5372"/>
    <w:rPr>
      <w:rFonts w:ascii="Arial" w:hAnsi="Arial" w:cs="Times New Roman"/>
      <w:b/>
      <w:i w:val="0"/>
      <w:sz w:val="24"/>
      <w:szCs w:val="24"/>
    </w:rPr>
  </w:style>
  <w:style w:type="character" w:customStyle="1" w:styleId="CSoulignCar">
    <w:name w:val="C_Souligné Car"/>
    <w:basedOn w:val="TxtJustifiCar"/>
    <w:link w:val="CSoulign0"/>
    <w:rsid w:val="002D5372"/>
    <w:rPr>
      <w:rFonts w:ascii="Arial" w:hAnsi="Arial"/>
      <w:u w:val="single"/>
    </w:rPr>
  </w:style>
  <w:style w:type="character" w:customStyle="1" w:styleId="CCodeCar">
    <w:name w:val="C_Code Car"/>
    <w:basedOn w:val="TxtJustifiCar"/>
    <w:rsid w:val="002D5372"/>
    <w:rPr>
      <w:rFonts w:ascii="Courier New" w:hAnsi="Courier New"/>
      <w:color w:val="7030A0"/>
    </w:rPr>
  </w:style>
  <w:style w:type="paragraph" w:customStyle="1" w:styleId="StyleLatinCalibri14ptGrasAprs0ptInterlignesimp">
    <w:name w:val="Style (Latin) Calibri 14 pt Gras Après : 0 pt Interligne : simp..."/>
    <w:basedOn w:val="Normal"/>
    <w:rsid w:val="00110D78"/>
    <w:pPr>
      <w:spacing w:before="120" w:after="120" w:line="240" w:lineRule="auto"/>
    </w:pPr>
    <w:rPr>
      <w:rFonts w:ascii="Calibri" w:eastAsia="Times New Roman" w:hAnsi="Calibri" w:cs="Times New Roman"/>
      <w:b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4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17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2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2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34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5" Type="http://schemas.openxmlformats.org/officeDocument/2006/relationships/image" Target="media/image16.png"/><Relationship Id="rId33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header" Target="header1.xml"/><Relationship Id="rId10" Type="http://schemas.openxmlformats.org/officeDocument/2006/relationships/footer" Target="footer2.xml"/><Relationship Id="rId19" Type="http://schemas.openxmlformats.org/officeDocument/2006/relationships/image" Target="media/image10.jpe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image" Target="media/image18.png"/><Relationship Id="rId30" Type="http://schemas.openxmlformats.org/officeDocument/2006/relationships/fontTable" Target="fontTable.xml"/><Relationship Id="rId35" Type="http://schemas.openxmlformats.org/officeDocument/2006/relationships/customXml" Target="../customXml/item4.xml"/><Relationship Id="rId8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chonm04\OneDrive%20-%20EDUETATFR\3&#232;me\Model%20-%20V4%20-%20POCH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633893F9A244A3FB87A0A8D896A59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451130-3393-4399-8BFF-D28480C5A3B3}"/>
      </w:docPartPr>
      <w:docPartBody>
        <w:p w:rsidR="006A5C21" w:rsidRDefault="00AA0EE1">
          <w:pPr>
            <w:pStyle w:val="1633893F9A244A3FB87A0A8D896A5923"/>
          </w:pPr>
          <w:r w:rsidRPr="00FA7DB5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676FCE167AC54DC884D85BF49816C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5D20F1-C61C-4CD3-A466-43D0CEE3B5D2}"/>
      </w:docPartPr>
      <w:docPartBody>
        <w:p w:rsidR="006A5C21" w:rsidRDefault="00AA0EE1">
          <w:pPr>
            <w:pStyle w:val="676FCE167AC54DC884D85BF49816C416"/>
          </w:pPr>
          <w:r w:rsidRPr="00FA7DB5">
            <w:rPr>
              <w:rStyle w:val="Textedelespacerserv"/>
            </w:rPr>
            <w:t>Cliquez ou appuyez ici pour entrer une date.</w:t>
          </w:r>
        </w:p>
      </w:docPartBody>
    </w:docPart>
    <w:docPart>
      <w:docPartPr>
        <w:name w:val="B5405F075AF145F98A1663BD6B7D22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7A3945-8459-4166-B676-B086415E8447}"/>
      </w:docPartPr>
      <w:docPartBody>
        <w:p w:rsidR="006A5C21" w:rsidRDefault="00AA0EE1">
          <w:pPr>
            <w:pStyle w:val="B5405F075AF145F98A1663BD6B7D2213"/>
          </w:pPr>
          <w:r w:rsidRPr="00FA7DB5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A5"/>
    <w:rsid w:val="00035535"/>
    <w:rsid w:val="00603066"/>
    <w:rsid w:val="006A5C21"/>
    <w:rsid w:val="006F365A"/>
    <w:rsid w:val="00AA0EE1"/>
    <w:rsid w:val="00D52D19"/>
    <w:rsid w:val="00DA0D9E"/>
    <w:rsid w:val="00E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H" w:eastAsia="fr-C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1633893F9A244A3FB87A0A8D896A5923">
    <w:name w:val="1633893F9A244A3FB87A0A8D896A5923"/>
  </w:style>
  <w:style w:type="paragraph" w:customStyle="1" w:styleId="676FCE167AC54DC884D85BF49816C416">
    <w:name w:val="676FCE167AC54DC884D85BF49816C416"/>
  </w:style>
  <w:style w:type="paragraph" w:customStyle="1" w:styleId="B5405F075AF145F98A1663BD6B7D2213">
    <w:name w:val="B5405F075AF145F98A1663BD6B7D2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433D532D33284694B8292187168088" ma:contentTypeVersion="39" ma:contentTypeDescription="Crée un document." ma:contentTypeScope="" ma:versionID="7d0c76203423c9c1c96fd6b78bd44321">
  <xsd:schema xmlns:xsd="http://www.w3.org/2001/XMLSchema" xmlns:xs="http://www.w3.org/2001/XMLSchema" xmlns:p="http://schemas.microsoft.com/office/2006/metadata/properties" xmlns:ns2="fcabc8dd-3274-4261-b688-fb49e1a84a60" xmlns:ns3="924ebf79-8ca5-43a7-b11c-cae8c16b2b70" targetNamespace="http://schemas.microsoft.com/office/2006/metadata/properties" ma:root="true" ma:fieldsID="4b7f069ce109da55ceead239eaadbcf8" ns2:_="" ns3:_="">
    <xsd:import namespace="fcabc8dd-3274-4261-b688-fb49e1a84a60"/>
    <xsd:import namespace="924ebf79-8ca5-43a7-b11c-cae8c16b2b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  <xsd:element ref="ns2:devise" minOccurs="0"/>
                <xsd:element ref="ns2:Devise0" minOccurs="0"/>
                <xsd:element ref="ns2:MediaServiceObjectDetectorVersion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bc8dd-3274-4261-b688-fb49e1a84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fbd933d8-63e4-4f7e-90f6-66429bb13b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devise" ma:index="20" nillable="true" ma:displayName="devise" ma:default="100" ma:format="CHF 123 456,00 (Schweiz)" ma:hidden="true" ma:LCID="2055" ma:internalName="devise" ma:readOnly="false">
      <xsd:simpleType>
        <xsd:restriction base="dms:Currency"/>
      </xsd:simpleType>
    </xsd:element>
    <xsd:element name="Devise0" ma:index="21" nillable="true" ma:displayName="Devise" ma:default="25000" ma:format="CHF 123’456.00 (Schweiz)" ma:hidden="true" ma:LCID="2055" ma:internalName="Devise0" ma:readOnly="false">
      <xsd:simpleType>
        <xsd:restriction base="dms:Currency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NotebookType" ma:index="23" nillable="true" ma:displayName="Notebook Type" ma:internalName="NotebookType">
      <xsd:simpleType>
        <xsd:restriction base="dms:Text"/>
      </xsd:simpleType>
    </xsd:element>
    <xsd:element name="FolderType" ma:index="24" nillable="true" ma:displayName="Folder Type" ma:internalName="FolderType">
      <xsd:simpleType>
        <xsd:restriction base="dms:Text"/>
      </xsd:simpleType>
    </xsd:element>
    <xsd:element name="CultureName" ma:index="25" nillable="true" ma:displayName="Culture Name" ma:internalName="CultureName">
      <xsd:simpleType>
        <xsd:restriction base="dms:Text"/>
      </xsd:simpleType>
    </xsd:element>
    <xsd:element name="AppVersion" ma:index="26" nillable="true" ma:displayName="App Version" ma:internalName="AppVersion">
      <xsd:simpleType>
        <xsd:restriction base="dms:Text"/>
      </xsd:simpleType>
    </xsd:element>
    <xsd:element name="TeamsChannelId" ma:index="27" nillable="true" ma:displayName="Teams Channel Id" ma:internalName="TeamsChannelId">
      <xsd:simpleType>
        <xsd:restriction base="dms:Text"/>
      </xsd:simpleType>
    </xsd:element>
    <xsd:element name="Owner" ma:index="2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9" nillable="true" ma:displayName="Math Settings" ma:internalName="Math_Settings">
      <xsd:simpleType>
        <xsd:restriction base="dms:Text"/>
      </xsd:simpleType>
    </xsd:element>
    <xsd:element name="DefaultSectionNames" ma:index="3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4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1" nillable="true" ma:displayName="Is Collaboration Space Locked" ma:internalName="Is_Collaboration_Space_Locked">
      <xsd:simpleType>
        <xsd:restriction base="dms:Boolean"/>
      </xsd:simpleType>
    </xsd:element>
    <xsd:element name="IsNotebookLocked" ma:index="42" nillable="true" ma:displayName="Is Notebook Locked" ma:internalName="IsNotebookLocked">
      <xsd:simpleType>
        <xsd:restriction base="dms:Boolea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4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ebf79-8ca5-43a7-b11c-cae8c16b2b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hidden="true" ma:internalName="SharedWithDetails" ma:readOnly="true">
      <xsd:simpleType>
        <xsd:restriction base="dms:Note"/>
      </xsd:simpleType>
    </xsd:element>
    <xsd:element name="TaxCatchAll" ma:index="14" nillable="true" ma:displayName="Taxonomy Catch All Column" ma:hidden="true" ma:list="{9a758664-22b9-4fab-854a-d15f5fdbce57}" ma:internalName="TaxCatchAll" ma:readOnly="false" ma:showField="CatchAllData" ma:web="924ebf79-8ca5-43a7-b11c-cae8c16b2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Type de contenu"/>
        <xsd:element ref="dc:title" minOccurs="0" maxOccurs="1" ma:index="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fcabc8dd-3274-4261-b688-fb49e1a84a60" xsi:nil="true"/>
    <Teachers xmlns="fcabc8dd-3274-4261-b688-fb49e1a84a60">
      <UserInfo>
        <DisplayName/>
        <AccountId xsi:nil="true"/>
        <AccountType/>
      </UserInfo>
    </Teachers>
    <Devise0 xmlns="fcabc8dd-3274-4261-b688-fb49e1a84a60">25000</Devise0>
    <DefaultSectionNames xmlns="fcabc8dd-3274-4261-b688-fb49e1a84a60" xsi:nil="true"/>
    <Is_Collaboration_Space_Locked xmlns="fcabc8dd-3274-4261-b688-fb49e1a84a60" xsi:nil="true"/>
    <NotebookType xmlns="fcabc8dd-3274-4261-b688-fb49e1a84a60" xsi:nil="true"/>
    <devise xmlns="fcabc8dd-3274-4261-b688-fb49e1a84a60">100</devise>
    <Teams_Channel_Section_Location xmlns="fcabc8dd-3274-4261-b688-fb49e1a84a60" xsi:nil="true"/>
    <CultureName xmlns="fcabc8dd-3274-4261-b688-fb49e1a84a60" xsi:nil="true"/>
    <Owner xmlns="fcabc8dd-3274-4261-b688-fb49e1a84a60">
      <UserInfo>
        <DisplayName/>
        <AccountId xsi:nil="true"/>
        <AccountType/>
      </UserInfo>
    </Owner>
    <Distribution_Groups xmlns="fcabc8dd-3274-4261-b688-fb49e1a84a60" xsi:nil="true"/>
    <TeamsChannelId xmlns="fcabc8dd-3274-4261-b688-fb49e1a84a60" xsi:nil="true"/>
    <Invited_Teachers xmlns="fcabc8dd-3274-4261-b688-fb49e1a84a60" xsi:nil="true"/>
    <Invited_Students xmlns="fcabc8dd-3274-4261-b688-fb49e1a84a60" xsi:nil="true"/>
    <IsNotebookLocked xmlns="fcabc8dd-3274-4261-b688-fb49e1a84a60" xsi:nil="true"/>
    <Students xmlns="fcabc8dd-3274-4261-b688-fb49e1a84a60">
      <UserInfo>
        <DisplayName/>
        <AccountId xsi:nil="true"/>
        <AccountType/>
      </UserInfo>
    </Students>
    <Student_Groups xmlns="fcabc8dd-3274-4261-b688-fb49e1a84a60">
      <UserInfo>
        <DisplayName/>
        <AccountId xsi:nil="true"/>
        <AccountType/>
      </UserInfo>
    </Student_Groups>
    <TaxCatchAll xmlns="924ebf79-8ca5-43a7-b11c-cae8c16b2b70" xsi:nil="true"/>
    <Math_Settings xmlns="fcabc8dd-3274-4261-b688-fb49e1a84a60" xsi:nil="true"/>
    <Templates xmlns="fcabc8dd-3274-4261-b688-fb49e1a84a60" xsi:nil="true"/>
    <AppVersion xmlns="fcabc8dd-3274-4261-b688-fb49e1a84a60" xsi:nil="true"/>
    <lcf76f155ced4ddcb4097134ff3c332f xmlns="fcabc8dd-3274-4261-b688-fb49e1a84a60">
      <Terms xmlns="http://schemas.microsoft.com/office/infopath/2007/PartnerControls"/>
    </lcf76f155ced4ddcb4097134ff3c332f>
    <Self_Registration_Enabled xmlns="fcabc8dd-3274-4261-b688-fb49e1a84a60" xsi:nil="true"/>
    <Has_Teacher_Only_SectionGroup xmlns="fcabc8dd-3274-4261-b688-fb49e1a84a60" xsi:nil="true"/>
    <LMS_Mappings xmlns="fcabc8dd-3274-4261-b688-fb49e1a84a60" xsi:nil="true"/>
  </documentManagement>
</p:properties>
</file>

<file path=customXml/itemProps1.xml><?xml version="1.0" encoding="utf-8"?>
<ds:datastoreItem xmlns:ds="http://schemas.openxmlformats.org/officeDocument/2006/customXml" ds:itemID="{8DF1D514-D331-4D22-8B06-5AC0ABF6E0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BED9CF-B8C4-4D31-8B3B-2514B83A0C21}"/>
</file>

<file path=customXml/itemProps3.xml><?xml version="1.0" encoding="utf-8"?>
<ds:datastoreItem xmlns:ds="http://schemas.openxmlformats.org/officeDocument/2006/customXml" ds:itemID="{B8A926FE-F187-4D82-97C0-63ABB9316B41}"/>
</file>

<file path=customXml/itemProps4.xml><?xml version="1.0" encoding="utf-8"?>
<ds:datastoreItem xmlns:ds="http://schemas.openxmlformats.org/officeDocument/2006/customXml" ds:itemID="{AC642295-1480-435A-909E-CAC31C9E260B}"/>
</file>

<file path=docProps/app.xml><?xml version="1.0" encoding="utf-8"?>
<Properties xmlns="http://schemas.openxmlformats.org/officeDocument/2006/extended-properties" xmlns:vt="http://schemas.openxmlformats.org/officeDocument/2006/docPropsVTypes">
  <Template>Model - V4 - POCHON</Template>
  <TotalTime>0</TotalTime>
  <Pages>23</Pages>
  <Words>1841</Words>
  <Characters>10128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431 - Exécuter des mandats de manière autonome dans un environnement informatique</vt:lpstr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NNN - Nom du module</dc:title>
  <dc:subject/>
  <dc:creator>Pochon Marius</dc:creator>
  <cp:keywords/>
  <dc:description/>
  <cp:lastModifiedBy>Pochon Marius</cp:lastModifiedBy>
  <cp:revision>76</cp:revision>
  <dcterms:created xsi:type="dcterms:W3CDTF">2025-03-18T09:18:00Z</dcterms:created>
  <dcterms:modified xsi:type="dcterms:W3CDTF">2025-03-31T08:57:00Z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0x01010041433D532D33284694B8292187168088</vt:lpwstr>
  </property>
</Properties>
</file>